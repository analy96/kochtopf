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3DBB4F7" wp14:editId="4EBA5354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5D1B910F" wp14:editId="0598DA99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5406D382" wp14:editId="24ECF759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D9D1FF" wp14:editId="0C59F41D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2970C9">
                                  <w:rPr>
                                    <w:sz w:val="32"/>
                                  </w:rPr>
                                  <w:t>Anuraly</w:t>
                                </w:r>
                                <w:proofErr w:type="spellEnd"/>
                                <w:r w:rsidR="002970C9">
                                  <w:rPr>
                                    <w:sz w:val="32"/>
                                  </w:rPr>
                                  <w:t xml:space="preserve"> Keller &amp; Aaron Meier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9D1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2970C9">
                            <w:rPr>
                              <w:sz w:val="32"/>
                            </w:rPr>
                            <w:t>Anuraly</w:t>
                          </w:r>
                          <w:proofErr w:type="spellEnd"/>
                          <w:r w:rsidR="002970C9">
                            <w:rPr>
                              <w:sz w:val="32"/>
                            </w:rPr>
                            <w:t xml:space="preserve"> Keller &amp; Aaron Meier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F6B328" wp14:editId="2043EF5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4155A3" wp14:editId="0A7F2C2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970C9" w:rsidP="006C618E">
                                <w:pPr>
                                  <w:pStyle w:val="Haupttitel"/>
                                </w:pPr>
                                <w:r>
                                  <w:t>Kochtopf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155A3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970C9" w:rsidP="006C618E">
                          <w:pPr>
                            <w:pStyle w:val="Haupttitel"/>
                          </w:pPr>
                          <w:r>
                            <w:t>Kochtopf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2970C9" w:rsidRDefault="002970C9" w:rsidP="002970C9">
          <w:pPr>
            <w:pStyle w:val="Listenabsatz"/>
            <w:numPr>
              <w:ilvl w:val="0"/>
              <w:numId w:val="37"/>
            </w:numPr>
          </w:pPr>
          <w:r>
            <w:t>Betriebssystem: Windows 7</w:t>
          </w:r>
        </w:p>
        <w:p w:rsidR="00200D1C" w:rsidRDefault="002970C9" w:rsidP="002970C9">
          <w:pPr>
            <w:pStyle w:val="Listenabsatz"/>
            <w:numPr>
              <w:ilvl w:val="0"/>
              <w:numId w:val="37"/>
            </w:numPr>
          </w:pPr>
          <w:r>
            <w:t>Browser: Chrome (Version:</w:t>
          </w:r>
          <w:r w:rsidRPr="002970C9">
            <w:rPr>
              <w:rFonts w:ascii="Segoe UI" w:hAnsi="Segoe UI" w:cs="Segoe UI"/>
              <w:color w:val="303942"/>
              <w:sz w:val="18"/>
              <w:szCs w:val="18"/>
            </w:rPr>
            <w:t xml:space="preserve"> </w:t>
          </w:r>
          <w:r w:rsidRPr="00200D1C">
            <w:t>48.0.2564.116 m</w:t>
          </w:r>
          <w:r w:rsidRPr="00200D1C">
            <w:t>)</w:t>
          </w:r>
        </w:p>
        <w:p w:rsidR="00200D1C" w:rsidRDefault="00200D1C" w:rsidP="002970C9">
          <w:pPr>
            <w:pStyle w:val="Listenabsatz"/>
            <w:numPr>
              <w:ilvl w:val="0"/>
              <w:numId w:val="37"/>
            </w:numPr>
          </w:pPr>
          <w:r>
            <w:t>Server</w:t>
          </w:r>
        </w:p>
        <w:p w:rsidR="00200D1C" w:rsidRDefault="00200D1C" w:rsidP="00200D1C">
          <w:pPr>
            <w:pStyle w:val="Listenabsatz"/>
            <w:numPr>
              <w:ilvl w:val="1"/>
              <w:numId w:val="37"/>
            </w:numPr>
          </w:pPr>
          <w:r>
            <w:t>Standort: Bern</w:t>
          </w:r>
        </w:p>
        <w:p w:rsidR="00200D1C" w:rsidRDefault="00200D1C" w:rsidP="00200D1C">
          <w:pPr>
            <w:pStyle w:val="Listenabsatz"/>
            <w:numPr>
              <w:ilvl w:val="1"/>
              <w:numId w:val="37"/>
            </w:numPr>
          </w:pPr>
          <w:r>
            <w:t>Apache Version</w:t>
          </w:r>
        </w:p>
        <w:p w:rsidR="002970C9" w:rsidRDefault="00200D1C" w:rsidP="00200D1C">
          <w:pPr>
            <w:pStyle w:val="Listenabsatz"/>
            <w:numPr>
              <w:ilvl w:val="1"/>
              <w:numId w:val="37"/>
            </w:numPr>
          </w:pPr>
          <w:r>
            <w:t>PHP Version</w:t>
          </w:r>
        </w:p>
      </w:sdtContent>
    </w:sdt>
    <w:p w:rsidR="00A521D2" w:rsidRDefault="00A521D2" w:rsidP="00A521D2">
      <w:pPr>
        <w:pStyle w:val="berschrift1"/>
      </w:pPr>
      <w:r>
        <w:t>Testfälle</w:t>
      </w:r>
    </w:p>
    <w:p w:rsidR="00A83C08" w:rsidRPr="00A83C08" w:rsidRDefault="00A83C08" w:rsidP="00A83C08">
      <w:r w:rsidRPr="00A83C08">
        <w:rPr>
          <w:highlight w:val="yellow"/>
        </w:rPr>
        <w:t>Mindestens 10 Testfälle müssen definiert werden. Mindestens zwei davon müssen Negativtests sein.</w:t>
      </w:r>
      <w:bookmarkStart w:id="19" w:name="_GoBack"/>
      <w:bookmarkEnd w:id="19"/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A521D2">
            <w:r>
              <w:t>Abschnitt</w:t>
            </w:r>
          </w:p>
        </w:tc>
        <w:tc>
          <w:tcPr>
            <w:tcW w:w="7272" w:type="dxa"/>
          </w:tcPr>
          <w:p w:rsidR="00A521D2" w:rsidRDefault="00A521D2" w:rsidP="00A521D2">
            <w:r>
              <w:t>Inhalt</w:t>
            </w:r>
          </w:p>
        </w:tc>
      </w:tr>
      <w:tr w:rsidR="00A521D2" w:rsidRPr="00A521D2" w:rsidTr="00A521D2">
        <w:tc>
          <w:tcPr>
            <w:tcW w:w="2020" w:type="dxa"/>
          </w:tcPr>
          <w:p w:rsidR="00A521D2" w:rsidRDefault="00A521D2" w:rsidP="00A521D2">
            <w:r>
              <w:t>ID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Ablauf</w:t>
            </w:r>
          </w:p>
        </w:tc>
        <w:tc>
          <w:tcPr>
            <w:tcW w:w="7272" w:type="dxa"/>
          </w:tcPr>
          <w:p w:rsidR="00A521D2" w:rsidRPr="00A83C08" w:rsidRDefault="00A83C08" w:rsidP="00A83C08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A521D2" w:rsidTr="00A521D2">
        <w:tc>
          <w:tcPr>
            <w:tcW w:w="2020" w:type="dxa"/>
          </w:tcPr>
          <w:p w:rsidR="00A521D2" w:rsidRDefault="00A521D2" w:rsidP="00A521D2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83C08" w:rsidP="00A521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A521D2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CC42A5">
            <w:r>
              <w:t>Abschnitt</w:t>
            </w:r>
          </w:p>
        </w:tc>
        <w:tc>
          <w:tcPr>
            <w:tcW w:w="7272" w:type="dxa"/>
          </w:tcPr>
          <w:p w:rsidR="00A521D2" w:rsidRDefault="00A521D2" w:rsidP="00CC42A5">
            <w:r>
              <w:t>Inhalt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ID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ST-01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Anforderungen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Vorbedingungen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A521D2" w:rsidRPr="00A521D2" w:rsidTr="00CC42A5">
        <w:tc>
          <w:tcPr>
            <w:tcW w:w="2020" w:type="dxa"/>
          </w:tcPr>
          <w:p w:rsidR="00A521D2" w:rsidRDefault="00A521D2" w:rsidP="00CC42A5">
            <w:r>
              <w:t>Ablauf</w:t>
            </w:r>
          </w:p>
        </w:tc>
        <w:tc>
          <w:tcPr>
            <w:tcW w:w="7272" w:type="dxa"/>
          </w:tcPr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 w:rsidR="00DF5ACB"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 w:rsidR="00DF5ACB"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A521D2" w:rsidRPr="00A83C08" w:rsidRDefault="00A521D2" w:rsidP="00A521D2">
            <w:pPr>
              <w:pStyle w:val="Listenabsatz"/>
              <w:numPr>
                <w:ilvl w:val="0"/>
                <w:numId w:val="39"/>
              </w:numPr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A521D2" w:rsidTr="00CC42A5">
        <w:tc>
          <w:tcPr>
            <w:tcW w:w="2020" w:type="dxa"/>
          </w:tcPr>
          <w:p w:rsidR="00A521D2" w:rsidRDefault="00A521D2" w:rsidP="00CC42A5">
            <w:r>
              <w:t>Erwartetes Resultat</w:t>
            </w:r>
          </w:p>
        </w:tc>
        <w:tc>
          <w:tcPr>
            <w:tcW w:w="7272" w:type="dxa"/>
          </w:tcPr>
          <w:p w:rsidR="00A521D2" w:rsidRPr="00A83C08" w:rsidRDefault="00A521D2" w:rsidP="00CC42A5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A83C08" w:rsidRDefault="00A83C08" w:rsidP="00A521D2"/>
    <w:p w:rsidR="00A83C08" w:rsidRPr="00A521D2" w:rsidRDefault="00A83C08" w:rsidP="00A521D2">
      <w:r w:rsidRPr="00A83C08">
        <w:rPr>
          <w:highlight w:val="yellow"/>
        </w:rPr>
        <w:t>…</w:t>
      </w:r>
    </w:p>
    <w:sectPr w:rsidR="00A83C08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21" w:rsidRDefault="00592D21" w:rsidP="005075C5">
      <w:r>
        <w:separator/>
      </w:r>
    </w:p>
  </w:endnote>
  <w:endnote w:type="continuationSeparator" w:id="0">
    <w:p w:rsidR="00592D21" w:rsidRDefault="00592D21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200D1C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92D21">
              <w:fldChar w:fldCharType="begin"/>
            </w:r>
            <w:r w:rsidR="00592D21">
              <w:instrText xml:space="preserve"> NUMPAGES -1\* Arabic \* MERGEFORMAT </w:instrText>
            </w:r>
            <w:r w:rsidR="00592D21">
              <w:fldChar w:fldCharType="separate"/>
            </w:r>
            <w:r w:rsidR="00200D1C">
              <w:rPr>
                <w:noProof/>
              </w:rPr>
              <w:t>1</w:t>
            </w:r>
            <w:r w:rsidR="00592D21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21" w:rsidRDefault="00592D21" w:rsidP="005075C5">
      <w:r>
        <w:separator/>
      </w:r>
    </w:p>
  </w:footnote>
  <w:footnote w:type="continuationSeparator" w:id="0">
    <w:p w:rsidR="00592D21" w:rsidRDefault="00592D21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00D1C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970C9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2D21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1B661-BAB8-4F59-998C-21327B01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Meier Aaron</cp:lastModifiedBy>
  <cp:revision>15</cp:revision>
  <dcterms:created xsi:type="dcterms:W3CDTF">2015-05-05T10:46:00Z</dcterms:created>
  <dcterms:modified xsi:type="dcterms:W3CDTF">2016-03-14T15:39:00Z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