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Pr="00985CA0" w:rsidRDefault="00D44945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 w:rsidRPr="00985CA0">
        <w:t>Testprotokoll</w:t>
      </w:r>
    </w:p>
    <w:p w:rsidR="00D44945" w:rsidRPr="00985CA0" w:rsidRDefault="00D44945" w:rsidP="00D44945">
      <w:r w:rsidRPr="00985CA0">
        <w:t>Projekt:</w:t>
      </w:r>
      <w:r w:rsidRPr="00985CA0">
        <w:tab/>
      </w:r>
      <w:r w:rsidRPr="00985CA0">
        <w:tab/>
      </w:r>
      <w:r w:rsidR="000D1C1B" w:rsidRPr="00985CA0">
        <w:t>Kochtopf</w:t>
      </w:r>
    </w:p>
    <w:p w:rsidR="00D44945" w:rsidRPr="00985CA0" w:rsidRDefault="00D44945" w:rsidP="00D44945">
      <w:r w:rsidRPr="00985CA0">
        <w:t>Testperson:</w:t>
      </w:r>
      <w:r w:rsidRPr="00985CA0">
        <w:tab/>
      </w:r>
      <w:r w:rsidRPr="00985CA0">
        <w:tab/>
      </w:r>
      <w:r w:rsidR="000D1C1B" w:rsidRPr="00985CA0">
        <w:t>Aaron Meier</w:t>
      </w:r>
    </w:p>
    <w:p w:rsidR="00D44945" w:rsidRPr="00985CA0" w:rsidRDefault="00D44945" w:rsidP="00D44945">
      <w:r w:rsidRPr="00985CA0">
        <w:t>Datum / Zeit:</w:t>
      </w:r>
      <w:r w:rsidRPr="00985CA0">
        <w:tab/>
      </w:r>
      <w:r w:rsidRPr="00985CA0">
        <w:tab/>
      </w:r>
      <w:r w:rsidR="000D1C1B" w:rsidRPr="00985CA0">
        <w:t>15.03.16; 10:00</w:t>
      </w:r>
    </w:p>
    <w:p w:rsidR="00D44945" w:rsidRPr="00985CA0" w:rsidRDefault="00D44945" w:rsidP="00D44945">
      <w:r w:rsidRPr="00985CA0">
        <w:t>Eingesetzte Software:</w:t>
      </w:r>
      <w:r w:rsidRPr="00985CA0">
        <w:tab/>
      </w:r>
      <w:r w:rsidR="000D1C1B" w:rsidRPr="00985CA0"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D44945" w:rsidRPr="00985CA0" w:rsidTr="0005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D44945" w:rsidRPr="00985CA0" w:rsidRDefault="00D44945" w:rsidP="00052187">
            <w:r w:rsidRPr="00985CA0">
              <w:t>ID</w:t>
            </w:r>
          </w:p>
        </w:tc>
        <w:tc>
          <w:tcPr>
            <w:tcW w:w="1340" w:type="dxa"/>
          </w:tcPr>
          <w:p w:rsidR="00D44945" w:rsidRPr="00985CA0" w:rsidRDefault="00D44945" w:rsidP="00052187">
            <w:r w:rsidRPr="00985CA0">
              <w:t>Erfolgreich</w:t>
            </w:r>
          </w:p>
        </w:tc>
        <w:tc>
          <w:tcPr>
            <w:tcW w:w="7098" w:type="dxa"/>
          </w:tcPr>
          <w:p w:rsidR="00D44945" w:rsidRPr="00985CA0" w:rsidRDefault="00D44945" w:rsidP="00052187">
            <w:r w:rsidRPr="00985CA0">
              <w:t>Bemerkungen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D44945" w:rsidP="00052187">
            <w:r w:rsidRPr="00985CA0">
              <w:t>T-01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B62FEE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T-02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T-03</w:t>
            </w:r>
          </w:p>
        </w:tc>
        <w:tc>
          <w:tcPr>
            <w:tcW w:w="1340" w:type="dxa"/>
          </w:tcPr>
          <w:p w:rsidR="00D44945" w:rsidRPr="00985CA0" w:rsidRDefault="00AD71D4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AD71D4" w:rsidP="00052187">
            <w:r>
              <w:t>Das Passwortfeld hat keinen roten Hintergrund wie das beim Registrieren der Fall ist, aber Fehlermeldung kommt.</w:t>
            </w:r>
          </w:p>
        </w:tc>
      </w:tr>
      <w:tr w:rsidR="00D44945" w:rsidRPr="00985CA0" w:rsidTr="00052187">
        <w:tc>
          <w:tcPr>
            <w:tcW w:w="854" w:type="dxa"/>
          </w:tcPr>
          <w:p w:rsidR="00D44945" w:rsidRPr="00985CA0" w:rsidRDefault="000D1C1B" w:rsidP="00052187">
            <w:r w:rsidRPr="00985CA0">
              <w:t>T-04</w:t>
            </w:r>
          </w:p>
        </w:tc>
        <w:tc>
          <w:tcPr>
            <w:tcW w:w="1340" w:type="dxa"/>
          </w:tcPr>
          <w:p w:rsidR="00D44945" w:rsidRPr="00985CA0" w:rsidRDefault="005B591B" w:rsidP="00052187">
            <w:r>
              <w:t>Ja</w:t>
            </w:r>
          </w:p>
        </w:tc>
        <w:tc>
          <w:tcPr>
            <w:tcW w:w="7098" w:type="dxa"/>
          </w:tcPr>
          <w:p w:rsidR="00D44945" w:rsidRPr="00985CA0" w:rsidRDefault="00D44945" w:rsidP="00052187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T-05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T-06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D7598E">
        <w:tc>
          <w:tcPr>
            <w:tcW w:w="854" w:type="dxa"/>
          </w:tcPr>
          <w:p w:rsidR="000D1C1B" w:rsidRPr="00985CA0" w:rsidRDefault="000D1C1B" w:rsidP="00D7598E">
            <w:r w:rsidRPr="00985CA0">
              <w:t>T-07</w:t>
            </w:r>
          </w:p>
        </w:tc>
        <w:tc>
          <w:tcPr>
            <w:tcW w:w="1340" w:type="dxa"/>
          </w:tcPr>
          <w:p w:rsidR="000D1C1B" w:rsidRPr="00985CA0" w:rsidRDefault="005B591B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T-08</w:t>
            </w:r>
          </w:p>
        </w:tc>
        <w:tc>
          <w:tcPr>
            <w:tcW w:w="1340" w:type="dxa"/>
          </w:tcPr>
          <w:p w:rsidR="000D1C1B" w:rsidRPr="00985CA0" w:rsidRDefault="00306DC1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T-09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  <w:tr w:rsidR="000D1C1B" w:rsidRPr="00985CA0" w:rsidTr="000D1C1B">
        <w:tc>
          <w:tcPr>
            <w:tcW w:w="854" w:type="dxa"/>
          </w:tcPr>
          <w:p w:rsidR="000D1C1B" w:rsidRPr="00985CA0" w:rsidRDefault="000D1C1B" w:rsidP="00D7598E">
            <w:r w:rsidRPr="00985CA0">
              <w:t>T-10</w:t>
            </w:r>
          </w:p>
        </w:tc>
        <w:tc>
          <w:tcPr>
            <w:tcW w:w="1340" w:type="dxa"/>
          </w:tcPr>
          <w:p w:rsidR="000D1C1B" w:rsidRPr="00985CA0" w:rsidRDefault="00151377" w:rsidP="00D7598E">
            <w:r>
              <w:t>Ja</w:t>
            </w:r>
          </w:p>
        </w:tc>
        <w:tc>
          <w:tcPr>
            <w:tcW w:w="7098" w:type="dxa"/>
          </w:tcPr>
          <w:p w:rsidR="000D1C1B" w:rsidRPr="00985CA0" w:rsidRDefault="000D1C1B" w:rsidP="00D7598E"/>
        </w:tc>
      </w:tr>
    </w:tbl>
    <w:p w:rsidR="00D44945" w:rsidRDefault="00D44945" w:rsidP="00D44945"/>
    <w:p w:rsidR="00D16E5B" w:rsidRDefault="00D16E5B" w:rsidP="00D44945">
      <w:r>
        <w:t>Zusammenfassung: Alle Tests sind gut verlaufen. Die Anforderungen die wir am Anfang zusammengestellt haben sind erfüllt.</w:t>
      </w:r>
    </w:p>
    <w:p w:rsidR="00D16E5B" w:rsidRDefault="00D16E5B" w:rsidP="00D44945"/>
    <w:p w:rsidR="00D16E5B" w:rsidRPr="00985CA0" w:rsidRDefault="00D16E5B" w:rsidP="00D44945"/>
    <w:p w:rsidR="00D44945" w:rsidRDefault="00D44945" w:rsidP="00D44945">
      <w:r w:rsidRPr="00985CA0">
        <w:t>Unterschrift:</w:t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010E68" w:rsidRDefault="00010E68">
      <w:pPr>
        <w:spacing w:after="200"/>
      </w:pPr>
      <w:r>
        <w:br w:type="page"/>
      </w:r>
    </w:p>
    <w:p w:rsidR="00010E68" w:rsidRPr="00985CA0" w:rsidRDefault="009461FE" w:rsidP="00010E68">
      <w:pPr>
        <w:pStyle w:val="berschrift1"/>
      </w:pPr>
      <w:r>
        <w:lastRenderedPageBreak/>
        <w:t>Test aussenstehende Person</w:t>
      </w:r>
      <w:bookmarkStart w:id="19" w:name="_GoBack"/>
      <w:bookmarkEnd w:id="19"/>
    </w:p>
    <w:p w:rsidR="00010E68" w:rsidRPr="00985CA0" w:rsidRDefault="00010E68" w:rsidP="00010E68">
      <w:r w:rsidRPr="00985CA0">
        <w:t>Projekt:</w:t>
      </w:r>
      <w:r w:rsidRPr="00985CA0">
        <w:tab/>
      </w:r>
      <w:r w:rsidRPr="00985CA0">
        <w:tab/>
        <w:t>Kochtopf</w:t>
      </w:r>
    </w:p>
    <w:p w:rsidR="00010E68" w:rsidRPr="00985CA0" w:rsidRDefault="00010E68" w:rsidP="00010E68">
      <w:r w:rsidRPr="00985CA0">
        <w:t>Testperson:</w:t>
      </w:r>
      <w:r w:rsidRPr="00985CA0">
        <w:tab/>
      </w:r>
      <w:r w:rsidRPr="00985CA0">
        <w:tab/>
      </w:r>
      <w:r w:rsidR="005972B7">
        <w:t>John Mahama</w:t>
      </w:r>
    </w:p>
    <w:p w:rsidR="00010E68" w:rsidRPr="00985CA0" w:rsidRDefault="00010E68" w:rsidP="00010E68">
      <w:r w:rsidRPr="00985CA0">
        <w:t>Datum / Zeit:</w:t>
      </w:r>
      <w:r w:rsidRPr="00985CA0">
        <w:tab/>
      </w:r>
      <w:r w:rsidRPr="00985CA0">
        <w:tab/>
        <w:t>15.03.16; 10:00</w:t>
      </w:r>
    </w:p>
    <w:p w:rsidR="00010E68" w:rsidRPr="00985CA0" w:rsidRDefault="00010E68" w:rsidP="00010E68">
      <w:r w:rsidRPr="00985CA0">
        <w:t>Eingesetzte Software:</w:t>
      </w:r>
      <w:r w:rsidRPr="00985CA0">
        <w:tab/>
        <w:t>Google Chrome (Version: 48.0.2564.116 m),Windows 7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010E68" w:rsidRPr="00985CA0" w:rsidTr="00227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4" w:type="dxa"/>
          </w:tcPr>
          <w:p w:rsidR="00010E68" w:rsidRPr="00985CA0" w:rsidRDefault="00010E68" w:rsidP="00227000">
            <w:r w:rsidRPr="00985CA0">
              <w:t>ID</w:t>
            </w:r>
          </w:p>
        </w:tc>
        <w:tc>
          <w:tcPr>
            <w:tcW w:w="1340" w:type="dxa"/>
          </w:tcPr>
          <w:p w:rsidR="00010E68" w:rsidRPr="00985CA0" w:rsidRDefault="00010E68" w:rsidP="00227000">
            <w:r w:rsidRPr="00985CA0">
              <w:t>Erfolgreich</w:t>
            </w:r>
          </w:p>
        </w:tc>
        <w:tc>
          <w:tcPr>
            <w:tcW w:w="7098" w:type="dxa"/>
          </w:tcPr>
          <w:p w:rsidR="00010E68" w:rsidRPr="00985CA0" w:rsidRDefault="00010E68" w:rsidP="00227000">
            <w:r w:rsidRPr="00985CA0">
              <w:t>Bemerkungen</w:t>
            </w:r>
          </w:p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T-01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T-02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T-03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T-04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5972B7" w:rsidP="00227000">
            <w:r>
              <w:t>Komische Einrückung  beim Rezept erstellen und editieren</w:t>
            </w:r>
          </w:p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T-05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T-06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T-07</w:t>
            </w:r>
          </w:p>
        </w:tc>
        <w:tc>
          <w:tcPr>
            <w:tcW w:w="1340" w:type="dxa"/>
          </w:tcPr>
          <w:p w:rsidR="00010E68" w:rsidRPr="00985CA0" w:rsidRDefault="00010E68" w:rsidP="00010E68"/>
        </w:tc>
        <w:tc>
          <w:tcPr>
            <w:tcW w:w="7098" w:type="dxa"/>
          </w:tcPr>
          <w:p w:rsidR="00010E68" w:rsidRPr="00985CA0" w:rsidRDefault="005972B7" w:rsidP="00227000">
            <w:r>
              <w:t>Komische Einrückung  beim Kommentar erstellen</w:t>
            </w:r>
          </w:p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T-08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T-09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010E68" w:rsidP="00227000"/>
        </w:tc>
      </w:tr>
      <w:tr w:rsidR="00010E68" w:rsidRPr="00985CA0" w:rsidTr="00227000">
        <w:tc>
          <w:tcPr>
            <w:tcW w:w="854" w:type="dxa"/>
          </w:tcPr>
          <w:p w:rsidR="00010E68" w:rsidRPr="00985CA0" w:rsidRDefault="00010E68" w:rsidP="00227000">
            <w:r w:rsidRPr="00985CA0">
              <w:t>T-10</w:t>
            </w:r>
          </w:p>
        </w:tc>
        <w:tc>
          <w:tcPr>
            <w:tcW w:w="1340" w:type="dxa"/>
          </w:tcPr>
          <w:p w:rsidR="00010E68" w:rsidRPr="00985CA0" w:rsidRDefault="00010E68" w:rsidP="00227000"/>
        </w:tc>
        <w:tc>
          <w:tcPr>
            <w:tcW w:w="7098" w:type="dxa"/>
          </w:tcPr>
          <w:p w:rsidR="00010E68" w:rsidRPr="00985CA0" w:rsidRDefault="005972B7" w:rsidP="00227000">
            <w:r>
              <w:t>Nach Logout kommt man unangemeldet wieder auf die startseite</w:t>
            </w:r>
          </w:p>
        </w:tc>
      </w:tr>
    </w:tbl>
    <w:p w:rsidR="00010E68" w:rsidRDefault="00010E68" w:rsidP="00010E68"/>
    <w:p w:rsidR="00010E68" w:rsidRDefault="00010E68" w:rsidP="00010E68">
      <w:r>
        <w:t>Zusammenfassung:</w:t>
      </w:r>
    </w:p>
    <w:p w:rsidR="00010E68" w:rsidRPr="00985CA0" w:rsidRDefault="00010E68" w:rsidP="00010E68"/>
    <w:p w:rsidR="00010E68" w:rsidRPr="00D44945" w:rsidRDefault="00010E68" w:rsidP="00010E68">
      <w:r w:rsidRPr="00985CA0">
        <w:t>Unterschrift:</w:t>
      </w:r>
      <w:r>
        <w:tab/>
      </w:r>
    </w:p>
    <w:p w:rsidR="00010E68" w:rsidRPr="00D44945" w:rsidRDefault="00010E68" w:rsidP="00D44945"/>
    <w:sectPr w:rsidR="00010E68" w:rsidRPr="00D44945" w:rsidSect="00037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6C4" w:rsidRDefault="003946C4" w:rsidP="005075C5">
      <w:r>
        <w:separator/>
      </w:r>
    </w:p>
  </w:endnote>
  <w:endnote w:type="continuationSeparator" w:id="0">
    <w:p w:rsidR="003946C4" w:rsidRDefault="003946C4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0511C" wp14:editId="6D34999A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9461F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3946C4">
              <w:fldChar w:fldCharType="begin"/>
            </w:r>
            <w:r w:rsidR="003946C4">
              <w:instrText xml:space="preserve"> NUMPAGES -1\* Arabic \* MERGEFORMAT </w:instrText>
            </w:r>
            <w:r w:rsidR="003946C4">
              <w:fldChar w:fldCharType="separate"/>
            </w:r>
            <w:r w:rsidR="009461FE">
              <w:rPr>
                <w:noProof/>
              </w:rPr>
              <w:t>2</w:t>
            </w:r>
            <w:r w:rsidR="003946C4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F5A1A8" wp14:editId="0B47757D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4945">
          <w:t>Testprotokoll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 w:rsidP="00037F5A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7846547" wp14:editId="7D2DFF5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98D60" id="Rechteck 1" o:spid="_x0000_s1026" style="position:absolute;margin-left:0;margin-top:6.35pt;width:606.9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37F5A" w:rsidRDefault="00037F5A" w:rsidP="00037F5A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Testprotokoll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Pr="0032426F">
              <w:t xml:space="preserve">Seite </w:t>
            </w:r>
            <w:r w:rsidRPr="0032426F">
              <w:fldChar w:fldCharType="begin"/>
            </w:r>
            <w:r w:rsidRPr="0032426F">
              <w:instrText>PAGE</w:instrText>
            </w:r>
            <w:r w:rsidRPr="0032426F">
              <w:fldChar w:fldCharType="separate"/>
            </w:r>
            <w:r w:rsidR="009461FE">
              <w:rPr>
                <w:noProof/>
              </w:rPr>
              <w:t>1</w:t>
            </w:r>
            <w:r w:rsidRPr="0032426F">
              <w:fldChar w:fldCharType="end"/>
            </w:r>
            <w:r w:rsidRPr="0032426F">
              <w:t>/</w:t>
            </w:r>
            <w:r w:rsidR="003946C4">
              <w:fldChar w:fldCharType="begin"/>
            </w:r>
            <w:r w:rsidR="003946C4">
              <w:instrText xml:space="preserve"> NUMPAGES -1\* Arabic \* MERGEFORMAT </w:instrText>
            </w:r>
            <w:r w:rsidR="003946C4">
              <w:fldChar w:fldCharType="separate"/>
            </w:r>
            <w:r w:rsidR="009461FE">
              <w:rPr>
                <w:noProof/>
              </w:rPr>
              <w:t>2</w:t>
            </w:r>
            <w:r w:rsidR="003946C4">
              <w:rPr>
                <w:noProof/>
              </w:rPr>
              <w:fldChar w:fldCharType="end"/>
            </w:r>
          </w:sdtContent>
        </w:sdt>
      </w:sdtContent>
    </w:sdt>
  </w:p>
  <w:p w:rsidR="00037F5A" w:rsidRDefault="00037F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6C4" w:rsidRDefault="003946C4" w:rsidP="005075C5">
      <w:r>
        <w:separator/>
      </w:r>
    </w:p>
  </w:footnote>
  <w:footnote w:type="continuationSeparator" w:id="0">
    <w:p w:rsidR="003946C4" w:rsidRDefault="003946C4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F5A" w:rsidRDefault="00037F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4510097"/>
    <w:multiLevelType w:val="multilevel"/>
    <w:tmpl w:val="BA328E1C"/>
    <w:numStyleLink w:val="Bbcnumerisch"/>
  </w:abstractNum>
  <w:abstractNum w:abstractNumId="10" w15:restartNumberingAfterBreak="0">
    <w:nsid w:val="24522556"/>
    <w:multiLevelType w:val="multilevel"/>
    <w:tmpl w:val="85185436"/>
    <w:numStyleLink w:val="Bbc2"/>
  </w:abstractNum>
  <w:abstractNum w:abstractNumId="1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 w15:restartNumberingAfterBreak="0">
    <w:nsid w:val="2ACF7DED"/>
    <w:multiLevelType w:val="multilevel"/>
    <w:tmpl w:val="85185436"/>
    <w:numStyleLink w:val="Bbc2"/>
  </w:abstractNum>
  <w:abstractNum w:abstractNumId="14" w15:restartNumberingAfterBreak="0">
    <w:nsid w:val="2F8B1888"/>
    <w:multiLevelType w:val="multilevel"/>
    <w:tmpl w:val="85185436"/>
    <w:numStyleLink w:val="Bbc2"/>
  </w:abstractNum>
  <w:abstractNum w:abstractNumId="15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A451D6F"/>
    <w:multiLevelType w:val="multilevel"/>
    <w:tmpl w:val="85185436"/>
    <w:numStyleLink w:val="Bbc2"/>
  </w:abstractNum>
  <w:abstractNum w:abstractNumId="18" w15:restartNumberingAfterBreak="0">
    <w:nsid w:val="3ADC3BC3"/>
    <w:multiLevelType w:val="multilevel"/>
    <w:tmpl w:val="BA328E1C"/>
    <w:numStyleLink w:val="Bbcnumerisch"/>
  </w:abstractNum>
  <w:abstractNum w:abstractNumId="19" w15:restartNumberingAfterBreak="0">
    <w:nsid w:val="3C1B0CD2"/>
    <w:multiLevelType w:val="multilevel"/>
    <w:tmpl w:val="85185436"/>
    <w:numStyleLink w:val="Bbc2"/>
  </w:abstractNum>
  <w:abstractNum w:abstractNumId="20" w15:restartNumberingAfterBreak="0">
    <w:nsid w:val="3C764DD5"/>
    <w:multiLevelType w:val="multilevel"/>
    <w:tmpl w:val="85185436"/>
    <w:numStyleLink w:val="Bbc2"/>
  </w:abstractNum>
  <w:abstractNum w:abstractNumId="21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4" w15:restartNumberingAfterBreak="0">
    <w:nsid w:val="55B82BDC"/>
    <w:multiLevelType w:val="multilevel"/>
    <w:tmpl w:val="85185436"/>
    <w:numStyleLink w:val="Bbc2"/>
  </w:abstractNum>
  <w:abstractNum w:abstractNumId="25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A66AD"/>
    <w:multiLevelType w:val="multilevel"/>
    <w:tmpl w:val="85185436"/>
    <w:numStyleLink w:val="Bbc2"/>
  </w:abstractNum>
  <w:abstractNum w:abstractNumId="27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26E32"/>
    <w:multiLevelType w:val="multilevel"/>
    <w:tmpl w:val="85185436"/>
    <w:numStyleLink w:val="Bbc2"/>
  </w:abstractNum>
  <w:abstractNum w:abstractNumId="30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D5C6E"/>
    <w:multiLevelType w:val="multilevel"/>
    <w:tmpl w:val="85185436"/>
    <w:numStyleLink w:val="Bbc2"/>
  </w:abstractNum>
  <w:abstractNum w:abstractNumId="32" w15:restartNumberingAfterBreak="0">
    <w:nsid w:val="6B0D2430"/>
    <w:multiLevelType w:val="multilevel"/>
    <w:tmpl w:val="85185436"/>
    <w:numStyleLink w:val="Bbc2"/>
  </w:abstractNum>
  <w:abstractNum w:abstractNumId="33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6"/>
  </w:num>
  <w:num w:numId="11">
    <w:abstractNumId w:val="34"/>
  </w:num>
  <w:num w:numId="12">
    <w:abstractNumId w:val="30"/>
  </w:num>
  <w:num w:numId="13">
    <w:abstractNumId w:val="9"/>
  </w:num>
  <w:num w:numId="14">
    <w:abstractNumId w:val="37"/>
  </w:num>
  <w:num w:numId="15">
    <w:abstractNumId w:val="23"/>
  </w:num>
  <w:num w:numId="16">
    <w:abstractNumId w:val="18"/>
  </w:num>
  <w:num w:numId="17">
    <w:abstractNumId w:val="31"/>
  </w:num>
  <w:num w:numId="18">
    <w:abstractNumId w:val="38"/>
  </w:num>
  <w:num w:numId="19">
    <w:abstractNumId w:val="26"/>
  </w:num>
  <w:num w:numId="20">
    <w:abstractNumId w:val="22"/>
  </w:num>
  <w:num w:numId="21">
    <w:abstractNumId w:val="24"/>
  </w:num>
  <w:num w:numId="22">
    <w:abstractNumId w:val="28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29"/>
  </w:num>
  <w:num w:numId="28">
    <w:abstractNumId w:val="19"/>
  </w:num>
  <w:num w:numId="29">
    <w:abstractNumId w:val="6"/>
  </w:num>
  <w:num w:numId="30">
    <w:abstractNumId w:val="32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3"/>
  </w:num>
  <w:num w:numId="36">
    <w:abstractNumId w:val="21"/>
  </w:num>
  <w:num w:numId="37">
    <w:abstractNumId w:val="25"/>
  </w:num>
  <w:num w:numId="38">
    <w:abstractNumId w:val="27"/>
  </w:num>
  <w:num w:numId="3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0E68"/>
    <w:rsid w:val="000138B7"/>
    <w:rsid w:val="00020B42"/>
    <w:rsid w:val="00024325"/>
    <w:rsid w:val="0003091A"/>
    <w:rsid w:val="00037F5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D1C1B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1377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06DC1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46C4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972B7"/>
    <w:rsid w:val="005A5E04"/>
    <w:rsid w:val="005B105A"/>
    <w:rsid w:val="005B591B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D4CD1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9409F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1FE"/>
    <w:rsid w:val="009468AA"/>
    <w:rsid w:val="009545C1"/>
    <w:rsid w:val="00955E1A"/>
    <w:rsid w:val="0096221B"/>
    <w:rsid w:val="00970B60"/>
    <w:rsid w:val="00970D52"/>
    <w:rsid w:val="00980F16"/>
    <w:rsid w:val="00982E8B"/>
    <w:rsid w:val="00985CA0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D71D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2FEE"/>
    <w:rsid w:val="00B6361E"/>
    <w:rsid w:val="00B73E9F"/>
    <w:rsid w:val="00B7693E"/>
    <w:rsid w:val="00B865EA"/>
    <w:rsid w:val="00BF3548"/>
    <w:rsid w:val="00C00D44"/>
    <w:rsid w:val="00C01FED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70610"/>
    <w:rsid w:val="00C837A5"/>
    <w:rsid w:val="00C8594D"/>
    <w:rsid w:val="00C951AD"/>
    <w:rsid w:val="00CA4612"/>
    <w:rsid w:val="00CA7963"/>
    <w:rsid w:val="00CB26EE"/>
    <w:rsid w:val="00CB3ADB"/>
    <w:rsid w:val="00CC1296"/>
    <w:rsid w:val="00CE2C95"/>
    <w:rsid w:val="00CE484E"/>
    <w:rsid w:val="00D00F02"/>
    <w:rsid w:val="00D14044"/>
    <w:rsid w:val="00D15E44"/>
    <w:rsid w:val="00D16E5B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0B5C7-29AD-4648-85C6-77CD7FBDD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2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>Berufsbildungscenter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Wicky Samuel</dc:creator>
  <cp:lastModifiedBy>Meier Aaron</cp:lastModifiedBy>
  <cp:revision>29</cp:revision>
  <dcterms:created xsi:type="dcterms:W3CDTF">2015-05-05T10:46:00Z</dcterms:created>
  <dcterms:modified xsi:type="dcterms:W3CDTF">2016-03-15T14:59:00Z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