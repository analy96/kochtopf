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Default="00722633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Projektantrag</w:t>
      </w:r>
    </w:p>
    <w:p w:rsidR="00722633" w:rsidRPr="00D44945" w:rsidRDefault="00D44945" w:rsidP="00722633">
      <w:r>
        <w:t>Projekt</w:t>
      </w:r>
      <w:r w:rsidR="00393E5E">
        <w:t>name</w:t>
      </w:r>
      <w:r>
        <w:t>:</w:t>
      </w:r>
      <w:r>
        <w:tab/>
      </w:r>
      <w:r w:rsidR="00C07EB6">
        <w:t>Kochtopf</w:t>
      </w:r>
    </w:p>
    <w:p w:rsidR="000C4259" w:rsidRDefault="00393E5E" w:rsidP="00722633">
      <w:r>
        <w:t>Projektleiter</w:t>
      </w:r>
      <w:r w:rsidR="00722633">
        <w:t>:</w:t>
      </w:r>
      <w:r w:rsidR="00722633">
        <w:tab/>
      </w:r>
      <w:proofErr w:type="spellStart"/>
      <w:r w:rsidR="000C4259">
        <w:t>Anuraly</w:t>
      </w:r>
      <w:proofErr w:type="spellEnd"/>
      <w:r w:rsidR="000C4259">
        <w:t xml:space="preserve"> Keller, Aaron Meier</w:t>
      </w:r>
    </w:p>
    <w:p w:rsidR="00722633" w:rsidRDefault="00393E5E" w:rsidP="00722633">
      <w:r>
        <w:t>Mitarbeiter</w:t>
      </w:r>
      <w:r w:rsidR="000C4259">
        <w:t>:</w:t>
      </w:r>
      <w:r w:rsidR="000C4259">
        <w:tab/>
      </w:r>
      <w:proofErr w:type="spellStart"/>
      <w:r w:rsidR="000C4259">
        <w:t>Anuraly</w:t>
      </w:r>
      <w:proofErr w:type="spellEnd"/>
      <w:r w:rsidR="000C4259">
        <w:t xml:space="preserve"> Keller, Aaron Meier</w:t>
      </w:r>
    </w:p>
    <w:p w:rsidR="000C4259" w:rsidRDefault="00393E5E" w:rsidP="000C4259">
      <w:pPr>
        <w:pStyle w:val="berschrift2"/>
      </w:pPr>
      <w:r>
        <w:t>Projektbeschreibung</w:t>
      </w:r>
    </w:p>
    <w:p w:rsidR="000C4259" w:rsidRDefault="000C4259" w:rsidP="000C4259">
      <w:r>
        <w:t>Rezepte können unter den User ausgetauscht und veröffentlicht werden.</w:t>
      </w:r>
    </w:p>
    <w:p w:rsidR="000C4259" w:rsidRDefault="000C4259" w:rsidP="000C4259">
      <w:r>
        <w:t xml:space="preserve">Jeder User kann selber Rezepte erfassen und die Rezepte von anderen User anschauen, bewerten und kommentieren.  Die Rezepte können nach User, Beliebtheit oder Kategorie </w:t>
      </w:r>
      <w:r w:rsidR="00E5404B">
        <w:t>sortiert</w:t>
      </w:r>
      <w:r>
        <w:t xml:space="preserve"> werden.</w:t>
      </w:r>
    </w:p>
    <w:p w:rsidR="00E5404B" w:rsidRDefault="000C4259" w:rsidP="00C07EB6">
      <w:r>
        <w:t>Die Datenbank wird für das Speichern von den Usern und ihren</w:t>
      </w:r>
      <w:r w:rsidR="00E5404B">
        <w:t xml:space="preserve"> jeweiligen Rezepten verwendet.</w:t>
      </w:r>
      <w:bookmarkStart w:id="19" w:name="_GoBack"/>
      <w:bookmarkEnd w:id="19"/>
    </w:p>
    <w:p w:rsidR="00C85244" w:rsidRDefault="00C85244" w:rsidP="00C85244">
      <w:pPr>
        <w:pStyle w:val="berschrift2"/>
      </w:pPr>
      <w:r>
        <w:t>Freigabe</w:t>
      </w:r>
    </w:p>
    <w:p w:rsidR="00D44945" w:rsidRDefault="00681E84" w:rsidP="001E4804">
      <w:pPr>
        <w:tabs>
          <w:tab w:val="left" w:leader="dot" w:pos="4678"/>
        </w:tabs>
      </w:pPr>
      <w:r>
        <w:t>Freigabe</w:t>
      </w:r>
      <w:r w:rsidR="00C85244">
        <w:t xml:space="preserve"> durch</w:t>
      </w:r>
      <w:r>
        <w:t>:</w:t>
      </w:r>
      <w:r w:rsidR="001E4804">
        <w:t xml:space="preserve"> </w:t>
      </w:r>
      <w:r w:rsidR="00C85244">
        <w:tab/>
      </w:r>
    </w:p>
    <w:p w:rsidR="00C85244" w:rsidRPr="00D44945" w:rsidRDefault="001E4804" w:rsidP="001E4804">
      <w:pPr>
        <w:tabs>
          <w:tab w:val="left" w:leader="dot" w:pos="4678"/>
        </w:tabs>
      </w:pPr>
      <w:r>
        <w:t xml:space="preserve">Unterschrift: </w:t>
      </w:r>
      <w:r>
        <w:tab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sectPr w:rsidR="00C85244" w:rsidRPr="00D4494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81897" wp14:editId="0B8432B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393E5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C07EB6">
              <w:fldChar w:fldCharType="begin"/>
            </w:r>
            <w:r w:rsidR="00C07EB6">
              <w:instrText xml:space="preserve"> NUMPAGES -1\* Arabic \* MERGEFORMAT </w:instrText>
            </w:r>
            <w:r w:rsidR="00C07EB6">
              <w:fldChar w:fldCharType="separate"/>
            </w:r>
            <w:r w:rsidR="00393E5E">
              <w:rPr>
                <w:noProof/>
              </w:rPr>
              <w:t>2</w:t>
            </w:r>
            <w:r w:rsidR="00C07EB6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B3ADE5" wp14:editId="68232692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BFC4C1" wp14:editId="49EBE4BF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C07EB6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C07EB6">
              <w:fldChar w:fldCharType="begin"/>
            </w:r>
            <w:r w:rsidR="00C07EB6">
              <w:instrText xml:space="preserve"> NUMPAGES -1\* Arabic \* MERGEFORMAT </w:instrText>
            </w:r>
            <w:r w:rsidR="00C07EB6">
              <w:fldChar w:fldCharType="separate"/>
            </w:r>
            <w:r w:rsidR="00C07EB6">
              <w:rPr>
                <w:noProof/>
              </w:rPr>
              <w:t>1</w:t>
            </w:r>
            <w:r w:rsidR="00C07EB6">
              <w:rPr>
                <w:noProof/>
              </w:rPr>
              <w:fldChar w:fldCharType="end"/>
            </w:r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>
    <w:nsid w:val="18C44827"/>
    <w:multiLevelType w:val="multilevel"/>
    <w:tmpl w:val="85185436"/>
    <w:numStyleLink w:val="Bbc2"/>
  </w:abstractNum>
  <w:abstractNum w:abstractNumId="7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510097"/>
    <w:multiLevelType w:val="multilevel"/>
    <w:tmpl w:val="BA328E1C"/>
    <w:numStyleLink w:val="Bbcnumerisch"/>
  </w:abstractNum>
  <w:abstractNum w:abstractNumId="10">
    <w:nsid w:val="24522556"/>
    <w:multiLevelType w:val="multilevel"/>
    <w:tmpl w:val="85185436"/>
    <w:numStyleLink w:val="Bbc2"/>
  </w:abstractNum>
  <w:abstractNum w:abstractNumId="11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>
    <w:nsid w:val="2ACF7DED"/>
    <w:multiLevelType w:val="multilevel"/>
    <w:tmpl w:val="85185436"/>
    <w:numStyleLink w:val="Bbc2"/>
  </w:abstractNum>
  <w:abstractNum w:abstractNumId="14">
    <w:nsid w:val="2F8B1888"/>
    <w:multiLevelType w:val="multilevel"/>
    <w:tmpl w:val="85185436"/>
    <w:numStyleLink w:val="Bbc2"/>
  </w:abstractNum>
  <w:abstractNum w:abstractNumId="15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>
    <w:nsid w:val="3A451D6F"/>
    <w:multiLevelType w:val="multilevel"/>
    <w:tmpl w:val="85185436"/>
    <w:numStyleLink w:val="Bbc2"/>
  </w:abstractNum>
  <w:abstractNum w:abstractNumId="18">
    <w:nsid w:val="3ADC3BC3"/>
    <w:multiLevelType w:val="multilevel"/>
    <w:tmpl w:val="BA328E1C"/>
    <w:numStyleLink w:val="Bbcnumerisch"/>
  </w:abstractNum>
  <w:abstractNum w:abstractNumId="19">
    <w:nsid w:val="3C1B0CD2"/>
    <w:multiLevelType w:val="multilevel"/>
    <w:tmpl w:val="85185436"/>
    <w:numStyleLink w:val="Bbc2"/>
  </w:abstractNum>
  <w:abstractNum w:abstractNumId="20">
    <w:nsid w:val="3C764DD5"/>
    <w:multiLevelType w:val="multilevel"/>
    <w:tmpl w:val="85185436"/>
    <w:numStyleLink w:val="Bbc2"/>
  </w:abstractNum>
  <w:abstractNum w:abstractNumId="21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5">
    <w:nsid w:val="55B82BDC"/>
    <w:multiLevelType w:val="multilevel"/>
    <w:tmpl w:val="85185436"/>
    <w:numStyleLink w:val="Bbc2"/>
  </w:abstractNum>
  <w:abstractNum w:abstractNumId="26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7A66AD"/>
    <w:multiLevelType w:val="multilevel"/>
    <w:tmpl w:val="85185436"/>
    <w:numStyleLink w:val="Bbc2"/>
  </w:abstractNum>
  <w:abstractNum w:abstractNumId="28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626E32"/>
    <w:multiLevelType w:val="multilevel"/>
    <w:tmpl w:val="85185436"/>
    <w:numStyleLink w:val="Bbc2"/>
  </w:abstractNum>
  <w:abstractNum w:abstractNumId="31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5D5C6E"/>
    <w:multiLevelType w:val="multilevel"/>
    <w:tmpl w:val="85185436"/>
    <w:numStyleLink w:val="Bbc2"/>
  </w:abstractNum>
  <w:abstractNum w:abstractNumId="33">
    <w:nsid w:val="6B0D2430"/>
    <w:multiLevelType w:val="multilevel"/>
    <w:tmpl w:val="85185436"/>
    <w:numStyleLink w:val="Bbc2"/>
  </w:abstractNum>
  <w:abstractNum w:abstractNumId="34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7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8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9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7"/>
  </w:num>
  <w:num w:numId="11">
    <w:abstractNumId w:val="35"/>
  </w:num>
  <w:num w:numId="12">
    <w:abstractNumId w:val="31"/>
  </w:num>
  <w:num w:numId="13">
    <w:abstractNumId w:val="9"/>
  </w:num>
  <w:num w:numId="14">
    <w:abstractNumId w:val="38"/>
  </w:num>
  <w:num w:numId="15">
    <w:abstractNumId w:val="24"/>
  </w:num>
  <w:num w:numId="16">
    <w:abstractNumId w:val="18"/>
  </w:num>
  <w:num w:numId="17">
    <w:abstractNumId w:val="32"/>
  </w:num>
  <w:num w:numId="18">
    <w:abstractNumId w:val="39"/>
  </w:num>
  <w:num w:numId="19">
    <w:abstractNumId w:val="27"/>
  </w:num>
  <w:num w:numId="20">
    <w:abstractNumId w:val="23"/>
  </w:num>
  <w:num w:numId="21">
    <w:abstractNumId w:val="25"/>
  </w:num>
  <w:num w:numId="22">
    <w:abstractNumId w:val="29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30"/>
  </w:num>
  <w:num w:numId="28">
    <w:abstractNumId w:val="19"/>
  </w:num>
  <w:num w:numId="29">
    <w:abstractNumId w:val="6"/>
  </w:num>
  <w:num w:numId="30">
    <w:abstractNumId w:val="33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4"/>
  </w:num>
  <w:num w:numId="36">
    <w:abstractNumId w:val="22"/>
  </w:num>
  <w:num w:numId="37">
    <w:abstractNumId w:val="26"/>
  </w:num>
  <w:num w:numId="38">
    <w:abstractNumId w:val="28"/>
  </w:num>
  <w:num w:numId="39">
    <w:abstractNumId w:val="1"/>
  </w:num>
  <w:num w:numId="4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C4259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0C8B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07EB6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09C6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5404B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CE578-656F-4F6B-B173-87A0706C2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Meier Aaron</dc:creator>
  <cp:lastModifiedBy>Meier Aaron</cp:lastModifiedBy>
  <cp:revision>27</cp:revision>
  <dcterms:created xsi:type="dcterms:W3CDTF">2015-05-05T10:46:00Z</dcterms:created>
  <dcterms:modified xsi:type="dcterms:W3CDTF">2016-03-07T12:39:00Z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