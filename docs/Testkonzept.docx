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72627410" w:displacedByCustomXml="next"/>
    <w:bookmarkStart w:id="1" w:name="_Toc372627375" w:displacedByCustomXml="next"/>
    <w:bookmarkStart w:id="2" w:name="_Toc371942619" w:displacedByCustomXml="next"/>
    <w:bookmarkStart w:id="3" w:name="_Toc371942359" w:displacedByCustomXml="next"/>
    <w:bookmarkStart w:id="4" w:name="_Toc371344428" w:displacedByCustomXml="next"/>
    <w:bookmarkStart w:id="5" w:name="_Toc371341642" w:displacedByCustomXml="next"/>
    <w:bookmarkStart w:id="6" w:name="_Toc371341638" w:displacedByCustomXml="next"/>
    <w:bookmarkStart w:id="7" w:name="_Toc371341460" w:displacedByCustomXml="next"/>
    <w:bookmarkStart w:id="8" w:name="_Toc371341456" w:displacedByCustomXml="next"/>
    <w:bookmarkStart w:id="9" w:name="_Toc371341437" w:displacedByCustomXml="next"/>
    <w:bookmarkStart w:id="10" w:name="_Toc371341359" w:displacedByCustomXml="next"/>
    <w:bookmarkStart w:id="11" w:name="_Toc371341322" w:displacedByCustomXml="next"/>
    <w:bookmarkStart w:id="12" w:name="_Toc371341080" w:displacedByCustomXml="next"/>
    <w:bookmarkStart w:id="13" w:name="_Toc371341076" w:displacedByCustomXml="next"/>
    <w:bookmarkStart w:id="14" w:name="_Toc371339741" w:displacedByCustomXml="next"/>
    <w:bookmarkStart w:id="15" w:name="_Toc371339721" w:displacedByCustomXml="next"/>
    <w:bookmarkStart w:id="16" w:name="_Toc370824272" w:displacedByCustomXml="next"/>
    <w:bookmarkStart w:id="17" w:name="_Toc371950207" w:displacedByCustomXml="next"/>
    <w:bookmarkStart w:id="18" w:name="_Toc371950183" w:displacedByCustomXml="next"/>
    <w:sdt>
      <w:sdtPr>
        <w:id w:val="1556895506"/>
        <w:docPartObj>
          <w:docPartGallery w:val="Cover Pages"/>
          <w:docPartUnique/>
        </w:docPartObj>
      </w:sdtPr>
      <w:sdtEndPr/>
      <w:sdtContent>
        <w:p w:rsidR="005C581C" w:rsidRDefault="005C581C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48000" behindDoc="0" locked="0" layoutInCell="1" allowOverlap="1" wp14:anchorId="73DBB4F7" wp14:editId="4EBA5354">
                    <wp:simplePos x="0" y="0"/>
                    <wp:positionH relativeFrom="leftMargin">
                      <wp:posOffset>0</wp:posOffset>
                    </wp:positionH>
                    <wp:positionV relativeFrom="bottomMargin">
                      <wp:posOffset>-241300</wp:posOffset>
                    </wp:positionV>
                    <wp:extent cx="7261200" cy="896400"/>
                    <wp:effectExtent l="0" t="0" r="0" b="0"/>
                    <wp:wrapNone/>
                    <wp:docPr id="7" name="Rechtec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61200" cy="896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128961" id="Rechteck 7" o:spid="_x0000_s1026" style="position:absolute;margin-left:0;margin-top:-19pt;width:571.75pt;height:70.6pt;z-index:2516480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" fillcolor="white [3212]" stroked="f" strokeweight="2pt">
                    <w10:wrap anchorx="margin" anchory="margin"/>
                  </v:rect>
                </w:pict>
              </mc:Fallback>
            </mc:AlternateContent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68480" behindDoc="0" locked="0" layoutInCell="1" allowOverlap="1" wp14:anchorId="5D1B910F" wp14:editId="0598DA99">
                <wp:simplePos x="0" y="0"/>
                <wp:positionH relativeFrom="leftMargin">
                  <wp:posOffset>756285</wp:posOffset>
                </wp:positionH>
                <wp:positionV relativeFrom="bottomMargin">
                  <wp:posOffset>-323850</wp:posOffset>
                </wp:positionV>
                <wp:extent cx="1814400" cy="698400"/>
                <wp:effectExtent l="0" t="0" r="0" b="6985"/>
                <wp:wrapNone/>
                <wp:docPr id="8" name="Grafik 8" descr="D:\Users\estumi\Desktop\Space_Squares6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estumi\Desktop\Space_Squares6-3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9375" t="40000" b="38461"/>
                        <a:stretch/>
                      </pic:blipFill>
                      <pic:spPr bwMode="auto">
                        <a:xfrm>
                          <a:off x="0" y="0"/>
                          <a:ext cx="1814400" cy="69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w:drawing>
              <wp:anchor distT="0" distB="0" distL="114300" distR="114300" simplePos="0" relativeHeight="251671552" behindDoc="0" locked="0" layoutInCell="1" allowOverlap="1" wp14:anchorId="5406D382" wp14:editId="24ECF759">
                <wp:simplePos x="0" y="0"/>
                <wp:positionH relativeFrom="rightMargin">
                  <wp:posOffset>-4199255</wp:posOffset>
                </wp:positionH>
                <wp:positionV relativeFrom="bottomMargin">
                  <wp:posOffset>-6058535</wp:posOffset>
                </wp:positionV>
                <wp:extent cx="8474075" cy="11948160"/>
                <wp:effectExtent l="0" t="0" r="3175" b="0"/>
                <wp:wrapNone/>
                <wp:docPr id="6" name="Grafik 6" descr="D:\Users\estumi\Desktop\Space_Squares5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Users\estumi\Desktop\Space_Squares5-1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903"/>
                        <a:stretch/>
                      </pic:blipFill>
                      <pic:spPr bwMode="auto">
                        <a:xfrm>
                          <a:off x="0" y="0"/>
                          <a:ext cx="8474075" cy="1194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1D9D1FF" wp14:editId="0C59F41D">
                    <wp:simplePos x="0" y="0"/>
                    <wp:positionH relativeFrom="column">
                      <wp:posOffset>12065</wp:posOffset>
                    </wp:positionH>
                    <wp:positionV relativeFrom="paragraph">
                      <wp:posOffset>2615565</wp:posOffset>
                    </wp:positionV>
                    <wp:extent cx="5172075" cy="405130"/>
                    <wp:effectExtent l="0" t="0" r="0" b="0"/>
                    <wp:wrapNone/>
                    <wp:docPr id="2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36DEF" w:rsidRPr="00336DEF" w:rsidRDefault="00A521D2" w:rsidP="00336DEF">
                                <w:r w:rsidRPr="00A521D2">
                                  <w:rPr>
                                    <w:sz w:val="32"/>
                                  </w:rPr>
                                  <w:t xml:space="preserve">Projektteam: </w:t>
                                </w:r>
                                <w:proofErr w:type="spellStart"/>
                                <w:r w:rsidR="002970C9">
                                  <w:rPr>
                                    <w:sz w:val="32"/>
                                  </w:rPr>
                                  <w:t>Anuraly</w:t>
                                </w:r>
                                <w:proofErr w:type="spellEnd"/>
                                <w:r w:rsidR="002970C9">
                                  <w:rPr>
                                    <w:sz w:val="32"/>
                                  </w:rPr>
                                  <w:t xml:space="preserve"> Keller &amp; Aaron Meier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D9D1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.95pt;margin-top:205.95pt;width:407.2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" filled="f" stroked="f">
                    <v:textbox>
                      <w:txbxContent>
                        <w:p w:rsidR="00336DEF" w:rsidRPr="00336DEF" w:rsidRDefault="00A521D2" w:rsidP="00336DEF">
                          <w:r w:rsidRPr="00A521D2">
                            <w:rPr>
                              <w:sz w:val="32"/>
                            </w:rPr>
                            <w:t xml:space="preserve">Projektteam: </w:t>
                          </w:r>
                          <w:proofErr w:type="spellStart"/>
                          <w:r w:rsidR="002970C9">
                            <w:rPr>
                              <w:sz w:val="32"/>
                            </w:rPr>
                            <w:t>Anuraly</w:t>
                          </w:r>
                          <w:proofErr w:type="spellEnd"/>
                          <w:r w:rsidR="002970C9">
                            <w:rPr>
                              <w:sz w:val="32"/>
                            </w:rPr>
                            <w:t xml:space="preserve"> Keller &amp; Aaron Meier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F6B328" wp14:editId="2043EF55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2050415</wp:posOffset>
                    </wp:positionV>
                    <wp:extent cx="5172075" cy="730250"/>
                    <wp:effectExtent l="0" t="0" r="0" b="0"/>
                    <wp:wrapNone/>
                    <wp:docPr id="3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02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B03B74" w:rsidP="006C618E">
                                <w:pPr>
                                  <w:pStyle w:val="Hauptuntertitel"/>
                                  <w:ind w:left="0"/>
                                </w:pPr>
                                <w:r>
                                  <w:t>Testkonzept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F6B328" id="_x0000_s1027" type="#_x0000_t202" style="position:absolute;margin-left:-.7pt;margin-top:161.45pt;width:407.25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" filled="f" stroked="f">
                    <v:textbox>
                      <w:txbxContent>
                        <w:p w:rsidR="005C581C" w:rsidRPr="00603806" w:rsidRDefault="00B03B74" w:rsidP="006C618E">
                          <w:pPr>
                            <w:pStyle w:val="Hauptuntertitel"/>
                            <w:ind w:left="0"/>
                          </w:pPr>
                          <w:r>
                            <w:t>Testkonzept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  <w:r w:rsidRPr="006C618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4155A3" wp14:editId="0A7F2C2E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1524744</wp:posOffset>
                    </wp:positionV>
                    <wp:extent cx="5172075" cy="733425"/>
                    <wp:effectExtent l="0" t="0" r="0" b="0"/>
                    <wp:wrapNone/>
                    <wp:docPr id="4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7334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C581C" w:rsidRPr="00603806" w:rsidRDefault="002970C9" w:rsidP="006C618E">
                                <w:pPr>
                                  <w:pStyle w:val="Haupttitel"/>
                                </w:pPr>
                                <w:r>
                                  <w:t>Kochtopf</w:t>
                                </w:r>
                              </w:p>
                              <w:p w:rsidR="005C581C" w:rsidRDefault="005C581C" w:rsidP="006C618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4155A3" id="_x0000_s1028" type="#_x0000_t202" style="position:absolute;margin-left:-1.1pt;margin-top:120.05pt;width:407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" filled="f" stroked="f">
                    <v:textbox>
                      <w:txbxContent>
                        <w:p w:rsidR="005C581C" w:rsidRPr="00603806" w:rsidRDefault="002970C9" w:rsidP="006C618E">
                          <w:pPr>
                            <w:pStyle w:val="Haupttitel"/>
                          </w:pPr>
                          <w:r>
                            <w:t>Kochtopf</w:t>
                          </w:r>
                        </w:p>
                        <w:p w:rsidR="005C581C" w:rsidRDefault="005C581C" w:rsidP="006C618E"/>
                      </w:txbxContent>
                    </v:textbox>
                  </v:shape>
                </w:pict>
              </mc:Fallback>
            </mc:AlternateContent>
          </w:r>
        </w:p>
        <w:p w:rsidR="00F820C6" w:rsidRDefault="005C581C">
          <w:pPr>
            <w:spacing w:after="200"/>
            <w:rPr>
              <w:b/>
            </w:rPr>
          </w:pPr>
          <w:r>
            <w:rPr>
              <w:b/>
            </w:rPr>
            <w:br w:type="page"/>
          </w:r>
        </w:p>
        <w:p w:rsidR="00A521D2" w:rsidRDefault="00A521D2" w:rsidP="00A521D2">
          <w:pPr>
            <w:pStyle w:val="berschrift1"/>
          </w:pPr>
          <w:r w:rsidRPr="00A521D2">
            <w:lastRenderedPageBreak/>
            <w:t>Testumgebung</w:t>
          </w:r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:rsidR="002970C9" w:rsidRDefault="002970C9" w:rsidP="009D0CCE">
          <w:pPr>
            <w:pStyle w:val="Listenabsatz"/>
            <w:numPr>
              <w:ilvl w:val="0"/>
              <w:numId w:val="4"/>
            </w:numPr>
          </w:pPr>
          <w:r>
            <w:t>Betriebssystem: Windows 7</w:t>
          </w:r>
        </w:p>
        <w:p w:rsidR="00200D1C" w:rsidRDefault="002970C9" w:rsidP="009D0CCE">
          <w:pPr>
            <w:pStyle w:val="Listenabsatz"/>
            <w:numPr>
              <w:ilvl w:val="0"/>
              <w:numId w:val="4"/>
            </w:numPr>
          </w:pPr>
          <w:r>
            <w:t>Browser: Chrome (Version:</w:t>
          </w:r>
          <w:r w:rsidRPr="002970C9">
            <w:rPr>
              <w:rFonts w:ascii="Segoe UI" w:hAnsi="Segoe UI" w:cs="Segoe UI"/>
              <w:color w:val="303942"/>
              <w:sz w:val="18"/>
              <w:szCs w:val="18"/>
            </w:rPr>
            <w:t xml:space="preserve"> </w:t>
          </w:r>
          <w:r w:rsidRPr="00200D1C">
            <w:t>48.0.2564.116 m)</w:t>
          </w:r>
        </w:p>
        <w:p w:rsidR="00200D1C" w:rsidRDefault="00200D1C" w:rsidP="009D0CCE">
          <w:pPr>
            <w:pStyle w:val="Listenabsatz"/>
            <w:numPr>
              <w:ilvl w:val="0"/>
              <w:numId w:val="4"/>
            </w:numPr>
          </w:pPr>
          <w:r>
            <w:t>Server</w:t>
          </w:r>
        </w:p>
        <w:p w:rsidR="00200D1C" w:rsidRDefault="00200D1C" w:rsidP="009D0CCE">
          <w:pPr>
            <w:pStyle w:val="Listenabsatz"/>
            <w:numPr>
              <w:ilvl w:val="1"/>
              <w:numId w:val="4"/>
            </w:numPr>
          </w:pPr>
          <w:r>
            <w:t>Standort: Bern</w:t>
          </w:r>
        </w:p>
        <w:p w:rsidR="00200D1C" w:rsidRDefault="00200D1C" w:rsidP="009D0CCE">
          <w:pPr>
            <w:pStyle w:val="Listenabsatz"/>
            <w:numPr>
              <w:ilvl w:val="1"/>
              <w:numId w:val="4"/>
            </w:numPr>
          </w:pPr>
          <w:r>
            <w:t>Apache Version</w:t>
          </w:r>
          <w:r w:rsidR="0058597D">
            <w:t xml:space="preserve">: </w:t>
          </w:r>
          <w:r w:rsidR="009F433D" w:rsidRPr="009F433D">
            <w:t>2.0</w:t>
          </w:r>
        </w:p>
        <w:p w:rsidR="002970C9" w:rsidRDefault="00200D1C" w:rsidP="009D0CCE">
          <w:pPr>
            <w:pStyle w:val="Listenabsatz"/>
            <w:numPr>
              <w:ilvl w:val="1"/>
              <w:numId w:val="4"/>
            </w:numPr>
          </w:pPr>
          <w:r>
            <w:t>PHP Version</w:t>
          </w:r>
          <w:r w:rsidR="0058597D">
            <w:t xml:space="preserve">: </w:t>
          </w:r>
          <w:r w:rsidR="009F433D" w:rsidRPr="00334452">
            <w:t>5.6.15</w:t>
          </w:r>
        </w:p>
      </w:sdtContent>
    </w:sdt>
    <w:p w:rsidR="00A521D2" w:rsidRDefault="00A521D2" w:rsidP="00A521D2">
      <w:pPr>
        <w:pStyle w:val="berschrift1"/>
      </w:pPr>
      <w:r>
        <w:t>Testfälle</w:t>
      </w:r>
    </w:p>
    <w:p w:rsidR="005B1DB7" w:rsidRPr="005B1DB7" w:rsidRDefault="005B1DB7" w:rsidP="00A83C08">
      <w:bookmarkStart w:id="19" w:name="_GoBack"/>
      <w:bookmarkEnd w:id="19"/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RPr="005B1DB7" w:rsidTr="00A52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Pr="005B1DB7" w:rsidRDefault="00A521D2" w:rsidP="00A521D2">
            <w:r w:rsidRPr="005B1DB7">
              <w:t>Abschnitt</w:t>
            </w:r>
          </w:p>
        </w:tc>
        <w:tc>
          <w:tcPr>
            <w:tcW w:w="7272" w:type="dxa"/>
          </w:tcPr>
          <w:p w:rsidR="00A521D2" w:rsidRPr="005B1DB7" w:rsidRDefault="00A521D2" w:rsidP="00A521D2">
            <w:r w:rsidRPr="005B1DB7">
              <w:t>Inhalt</w:t>
            </w:r>
          </w:p>
        </w:tc>
      </w:tr>
      <w:tr w:rsidR="00A521D2" w:rsidRPr="005B1DB7" w:rsidTr="00A521D2">
        <w:tc>
          <w:tcPr>
            <w:tcW w:w="2020" w:type="dxa"/>
          </w:tcPr>
          <w:p w:rsidR="00A521D2" w:rsidRPr="005B1DB7" w:rsidRDefault="00A521D2" w:rsidP="00A521D2">
            <w:r w:rsidRPr="005B1DB7">
              <w:t>ID</w:t>
            </w:r>
          </w:p>
        </w:tc>
        <w:tc>
          <w:tcPr>
            <w:tcW w:w="7272" w:type="dxa"/>
          </w:tcPr>
          <w:p w:rsidR="00A521D2" w:rsidRPr="005B1DB7" w:rsidRDefault="004B3AC7" w:rsidP="00A521D2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</w:t>
            </w:r>
            <w:r w:rsidR="009F433D" w:rsidRPr="005B1DB7">
              <w:rPr>
                <w:noProof/>
                <w:lang w:val="fr-CH"/>
              </w:rPr>
              <w:t>01</w:t>
            </w:r>
          </w:p>
        </w:tc>
      </w:tr>
      <w:tr w:rsidR="00A521D2" w:rsidRPr="005B1DB7" w:rsidTr="00A521D2">
        <w:tc>
          <w:tcPr>
            <w:tcW w:w="2020" w:type="dxa"/>
          </w:tcPr>
          <w:p w:rsidR="00A521D2" w:rsidRPr="005B1DB7" w:rsidRDefault="00A521D2" w:rsidP="00A521D2">
            <w:r w:rsidRPr="005B1DB7">
              <w:t>Anforderungen</w:t>
            </w:r>
          </w:p>
        </w:tc>
        <w:tc>
          <w:tcPr>
            <w:tcW w:w="7272" w:type="dxa"/>
          </w:tcPr>
          <w:p w:rsidR="00A521D2" w:rsidRPr="005B1DB7" w:rsidRDefault="00A3602E" w:rsidP="00A521D2">
            <w:r w:rsidRPr="005B1DB7">
              <w:t>FA-07</w:t>
            </w:r>
          </w:p>
        </w:tc>
      </w:tr>
      <w:tr w:rsidR="00A521D2" w:rsidRPr="005B1DB7" w:rsidTr="00A521D2">
        <w:tc>
          <w:tcPr>
            <w:tcW w:w="2020" w:type="dxa"/>
          </w:tcPr>
          <w:p w:rsidR="00A521D2" w:rsidRPr="005B1DB7" w:rsidRDefault="00A521D2" w:rsidP="00A521D2">
            <w:r w:rsidRPr="005B1DB7">
              <w:t>Vorbedingungen</w:t>
            </w:r>
          </w:p>
        </w:tc>
        <w:tc>
          <w:tcPr>
            <w:tcW w:w="7272" w:type="dxa"/>
          </w:tcPr>
          <w:p w:rsidR="00A521D2" w:rsidRPr="005B1DB7" w:rsidRDefault="009F433D" w:rsidP="00A521D2">
            <w:r w:rsidRPr="005B1DB7">
              <w:t>Ein User mit bekanntem Username und Passwort muss vorhanden sein.</w:t>
            </w:r>
          </w:p>
        </w:tc>
      </w:tr>
      <w:tr w:rsidR="00A521D2" w:rsidRPr="005B1DB7" w:rsidTr="00A521D2">
        <w:tc>
          <w:tcPr>
            <w:tcW w:w="2020" w:type="dxa"/>
          </w:tcPr>
          <w:p w:rsidR="00A521D2" w:rsidRPr="005B1DB7" w:rsidRDefault="00A521D2" w:rsidP="00A521D2">
            <w:r w:rsidRPr="005B1DB7">
              <w:t>Ablauf</w:t>
            </w:r>
          </w:p>
        </w:tc>
        <w:tc>
          <w:tcPr>
            <w:tcW w:w="7272" w:type="dxa"/>
          </w:tcPr>
          <w:p w:rsidR="009F433D" w:rsidRPr="005B1DB7" w:rsidRDefault="009F433D" w:rsidP="009D0CCE">
            <w:pPr>
              <w:pStyle w:val="Listenabsatz"/>
              <w:numPr>
                <w:ilvl w:val="0"/>
                <w:numId w:val="6"/>
              </w:numPr>
            </w:pPr>
            <w:r w:rsidRPr="005B1DB7">
              <w:t>Es wird die Startseite aufgerufen</w:t>
            </w:r>
          </w:p>
          <w:p w:rsidR="009F433D" w:rsidRPr="005B1DB7" w:rsidRDefault="009F433D" w:rsidP="009D0CCE">
            <w:pPr>
              <w:pStyle w:val="Listenabsatz"/>
              <w:numPr>
                <w:ilvl w:val="0"/>
                <w:numId w:val="6"/>
              </w:numPr>
            </w:pPr>
            <w:r w:rsidRPr="005B1DB7">
              <w:t>Der Username und das korrekte Passwort werden in die jeweiligen Felder eingegeben.</w:t>
            </w:r>
          </w:p>
          <w:p w:rsidR="009F433D" w:rsidRPr="005B1DB7" w:rsidRDefault="009F433D" w:rsidP="009D0CCE">
            <w:pPr>
              <w:pStyle w:val="Listenabsatz"/>
              <w:numPr>
                <w:ilvl w:val="0"/>
                <w:numId w:val="6"/>
              </w:numPr>
            </w:pPr>
            <w:r w:rsidRPr="005B1DB7">
              <w:t>Es wird auf den Button „Login“ geklickt</w:t>
            </w:r>
          </w:p>
        </w:tc>
      </w:tr>
      <w:tr w:rsidR="00A521D2" w:rsidRPr="005B1DB7" w:rsidTr="00A521D2">
        <w:tc>
          <w:tcPr>
            <w:tcW w:w="2020" w:type="dxa"/>
          </w:tcPr>
          <w:p w:rsidR="00A521D2" w:rsidRPr="005B1DB7" w:rsidRDefault="00A521D2" w:rsidP="00A521D2">
            <w:r w:rsidRPr="005B1DB7">
              <w:t>Erwartetes Resultat</w:t>
            </w:r>
          </w:p>
        </w:tc>
        <w:tc>
          <w:tcPr>
            <w:tcW w:w="7272" w:type="dxa"/>
          </w:tcPr>
          <w:p w:rsidR="00A521D2" w:rsidRPr="005B1DB7" w:rsidRDefault="009F433D" w:rsidP="009F433D">
            <w:r w:rsidRPr="005B1DB7">
              <w:t>Die Rezept Übersicht wird geöffnet.</w:t>
            </w:r>
          </w:p>
        </w:tc>
      </w:tr>
    </w:tbl>
    <w:p w:rsidR="00A521D2" w:rsidRPr="005B1DB7" w:rsidRDefault="00A521D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521D2" w:rsidRPr="005B1DB7" w:rsidTr="00CC4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521D2" w:rsidRPr="005B1DB7" w:rsidRDefault="00A521D2" w:rsidP="00CC42A5">
            <w:r w:rsidRPr="005B1DB7">
              <w:t>Abschnitt</w:t>
            </w:r>
          </w:p>
        </w:tc>
        <w:tc>
          <w:tcPr>
            <w:tcW w:w="7272" w:type="dxa"/>
          </w:tcPr>
          <w:p w:rsidR="00A521D2" w:rsidRPr="005B1DB7" w:rsidRDefault="00A521D2" w:rsidP="00CC42A5">
            <w:r w:rsidRPr="005B1DB7">
              <w:t>Inhalt</w:t>
            </w:r>
          </w:p>
        </w:tc>
      </w:tr>
      <w:tr w:rsidR="00A521D2" w:rsidRPr="005B1DB7" w:rsidTr="00CC42A5">
        <w:tc>
          <w:tcPr>
            <w:tcW w:w="2020" w:type="dxa"/>
          </w:tcPr>
          <w:p w:rsidR="00A521D2" w:rsidRPr="005B1DB7" w:rsidRDefault="00A521D2" w:rsidP="00CC42A5">
            <w:r w:rsidRPr="005B1DB7">
              <w:t>ID</w:t>
            </w:r>
          </w:p>
        </w:tc>
        <w:tc>
          <w:tcPr>
            <w:tcW w:w="7272" w:type="dxa"/>
          </w:tcPr>
          <w:p w:rsidR="00A521D2" w:rsidRPr="005B1DB7" w:rsidRDefault="004B3AC7" w:rsidP="00CC42A5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T-02</w:t>
            </w:r>
          </w:p>
        </w:tc>
      </w:tr>
      <w:tr w:rsidR="00A521D2" w:rsidRPr="005B1DB7" w:rsidTr="00CC42A5">
        <w:tc>
          <w:tcPr>
            <w:tcW w:w="2020" w:type="dxa"/>
          </w:tcPr>
          <w:p w:rsidR="00A521D2" w:rsidRPr="005B1DB7" w:rsidRDefault="00A521D2" w:rsidP="00CC42A5">
            <w:r w:rsidRPr="005B1DB7">
              <w:t>Anforderungen</w:t>
            </w:r>
          </w:p>
        </w:tc>
        <w:tc>
          <w:tcPr>
            <w:tcW w:w="7272" w:type="dxa"/>
          </w:tcPr>
          <w:p w:rsidR="00A521D2" w:rsidRPr="005B1DB7" w:rsidRDefault="004B3AC7" w:rsidP="00CC42A5">
            <w:r w:rsidRPr="005B1DB7">
              <w:t>FA-01</w:t>
            </w:r>
          </w:p>
        </w:tc>
      </w:tr>
      <w:tr w:rsidR="00A521D2" w:rsidRPr="005B1DB7" w:rsidTr="00CC42A5">
        <w:tc>
          <w:tcPr>
            <w:tcW w:w="2020" w:type="dxa"/>
          </w:tcPr>
          <w:p w:rsidR="00A521D2" w:rsidRPr="005B1DB7" w:rsidRDefault="00A521D2" w:rsidP="00CC42A5">
            <w:r w:rsidRPr="005B1DB7">
              <w:t>Vorbedingungen</w:t>
            </w:r>
          </w:p>
        </w:tc>
        <w:tc>
          <w:tcPr>
            <w:tcW w:w="7272" w:type="dxa"/>
          </w:tcPr>
          <w:p w:rsidR="00A521D2" w:rsidRPr="005B1DB7" w:rsidRDefault="004B3AC7" w:rsidP="00CC42A5">
            <w:r w:rsidRPr="005B1DB7">
              <w:t>Nichts.</w:t>
            </w:r>
          </w:p>
        </w:tc>
      </w:tr>
      <w:tr w:rsidR="00A521D2" w:rsidRPr="005B1DB7" w:rsidTr="00CC42A5">
        <w:tc>
          <w:tcPr>
            <w:tcW w:w="2020" w:type="dxa"/>
          </w:tcPr>
          <w:p w:rsidR="00A521D2" w:rsidRPr="005B1DB7" w:rsidRDefault="00A521D2" w:rsidP="00CC42A5">
            <w:r w:rsidRPr="005B1DB7">
              <w:t>Ablauf</w:t>
            </w:r>
          </w:p>
        </w:tc>
        <w:tc>
          <w:tcPr>
            <w:tcW w:w="7272" w:type="dxa"/>
          </w:tcPr>
          <w:p w:rsidR="00A521D2" w:rsidRPr="005B1DB7" w:rsidRDefault="004B3AC7" w:rsidP="009D0CCE">
            <w:pPr>
              <w:pStyle w:val="Listenabsatz"/>
              <w:numPr>
                <w:ilvl w:val="0"/>
                <w:numId w:val="5"/>
              </w:numPr>
            </w:pPr>
            <w:r w:rsidRPr="005B1DB7">
              <w:t>Es wird die Startseite aufgerufen</w:t>
            </w:r>
          </w:p>
          <w:p w:rsidR="00A521D2" w:rsidRPr="005B1DB7" w:rsidRDefault="004B3AC7" w:rsidP="009D0CCE">
            <w:pPr>
              <w:pStyle w:val="Listenabsatz"/>
              <w:numPr>
                <w:ilvl w:val="0"/>
                <w:numId w:val="5"/>
              </w:numPr>
            </w:pPr>
            <w:r w:rsidRPr="005B1DB7">
              <w:t>Es wird auf den Button „Registrieren“ geklickt.</w:t>
            </w:r>
          </w:p>
          <w:p w:rsidR="004B3AC7" w:rsidRPr="005B1DB7" w:rsidRDefault="004B3AC7" w:rsidP="009D0CCE">
            <w:pPr>
              <w:pStyle w:val="Listenabsatz"/>
              <w:numPr>
                <w:ilvl w:val="0"/>
                <w:numId w:val="5"/>
              </w:numPr>
            </w:pPr>
            <w:r w:rsidRPr="005B1DB7">
              <w:t>Es werden alle Daten eingegeben</w:t>
            </w:r>
          </w:p>
          <w:p w:rsidR="004B3AC7" w:rsidRPr="005B1DB7" w:rsidRDefault="004B3AC7" w:rsidP="009D0CCE">
            <w:pPr>
              <w:pStyle w:val="Listenabsatz"/>
              <w:numPr>
                <w:ilvl w:val="0"/>
                <w:numId w:val="5"/>
              </w:numPr>
            </w:pPr>
            <w:r w:rsidRPr="005B1DB7">
              <w:t>Es wird auf den Button „Registrieren“ geklickt.</w:t>
            </w:r>
          </w:p>
        </w:tc>
      </w:tr>
      <w:tr w:rsidR="00A521D2" w:rsidRPr="005B1DB7" w:rsidTr="00CC42A5">
        <w:tc>
          <w:tcPr>
            <w:tcW w:w="2020" w:type="dxa"/>
          </w:tcPr>
          <w:p w:rsidR="00A521D2" w:rsidRPr="005B1DB7" w:rsidRDefault="00A521D2" w:rsidP="00CC42A5">
            <w:r w:rsidRPr="005B1DB7">
              <w:t>Erwartetes Resultat</w:t>
            </w:r>
          </w:p>
        </w:tc>
        <w:tc>
          <w:tcPr>
            <w:tcW w:w="7272" w:type="dxa"/>
          </w:tcPr>
          <w:p w:rsidR="00A521D2" w:rsidRPr="005B1DB7" w:rsidRDefault="004B3AC7" w:rsidP="00CC42A5">
            <w:r w:rsidRPr="005B1DB7">
              <w:t>Falls alle Daten korrekt sind, wird die Rezept Übersicht angezeigt.</w:t>
            </w:r>
          </w:p>
        </w:tc>
      </w:tr>
    </w:tbl>
    <w:p w:rsidR="004B3AC7" w:rsidRPr="005B1DB7" w:rsidRDefault="004B3AC7" w:rsidP="00A521D2"/>
    <w:p w:rsidR="004B3AC7" w:rsidRPr="005B1DB7" w:rsidRDefault="004B3AC7">
      <w:pPr>
        <w:spacing w:after="200"/>
      </w:pPr>
      <w:r w:rsidRPr="005B1DB7">
        <w:br w:type="page"/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B3AC7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B3AC7" w:rsidRPr="005B1DB7" w:rsidRDefault="004B3AC7" w:rsidP="00D7598E">
            <w:r w:rsidRPr="005B1DB7">
              <w:lastRenderedPageBreak/>
              <w:t>Abschnitt</w:t>
            </w:r>
          </w:p>
        </w:tc>
        <w:tc>
          <w:tcPr>
            <w:tcW w:w="7272" w:type="dxa"/>
          </w:tcPr>
          <w:p w:rsidR="004B3AC7" w:rsidRPr="005B1DB7" w:rsidRDefault="004B3AC7" w:rsidP="00D7598E">
            <w:r w:rsidRPr="005B1DB7">
              <w:t>Inhalt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ID</w:t>
            </w:r>
          </w:p>
        </w:tc>
        <w:tc>
          <w:tcPr>
            <w:tcW w:w="7272" w:type="dxa"/>
          </w:tcPr>
          <w:p w:rsidR="004B3AC7" w:rsidRPr="005B1DB7" w:rsidRDefault="004B3AC7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T-03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Anforderungen</w:t>
            </w:r>
          </w:p>
        </w:tc>
        <w:tc>
          <w:tcPr>
            <w:tcW w:w="7272" w:type="dxa"/>
          </w:tcPr>
          <w:p w:rsidR="004B3AC7" w:rsidRPr="005B1DB7" w:rsidRDefault="004B3AC7" w:rsidP="00D7598E">
            <w:r w:rsidRPr="005B1DB7">
              <w:t>FA-08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Vorbedingungen</w:t>
            </w:r>
          </w:p>
        </w:tc>
        <w:tc>
          <w:tcPr>
            <w:tcW w:w="7272" w:type="dxa"/>
          </w:tcPr>
          <w:p w:rsidR="004B3AC7" w:rsidRPr="005B1DB7" w:rsidRDefault="004B3AC7" w:rsidP="00D7598E">
            <w:r w:rsidRPr="005B1DB7">
              <w:t>Es muss ein Benutzer mit bekanntem Username und Passwort existieren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Ablauf</w:t>
            </w:r>
          </w:p>
        </w:tc>
        <w:tc>
          <w:tcPr>
            <w:tcW w:w="7272" w:type="dxa"/>
          </w:tcPr>
          <w:p w:rsidR="004B3AC7" w:rsidRPr="005B1DB7" w:rsidRDefault="004B3AC7" w:rsidP="009D0CCE">
            <w:pPr>
              <w:pStyle w:val="Listenabsatz"/>
              <w:numPr>
                <w:ilvl w:val="0"/>
                <w:numId w:val="7"/>
              </w:numPr>
            </w:pPr>
            <w:r w:rsidRPr="005B1DB7">
              <w:t>Es wird die Startseite aufgerufen</w:t>
            </w:r>
          </w:p>
          <w:p w:rsidR="004B3AC7" w:rsidRPr="005B1DB7" w:rsidRDefault="004B3AC7" w:rsidP="009D0CCE">
            <w:pPr>
              <w:pStyle w:val="Listenabsatz"/>
              <w:numPr>
                <w:ilvl w:val="0"/>
                <w:numId w:val="7"/>
              </w:numPr>
            </w:pPr>
            <w:r w:rsidRPr="005B1DB7">
              <w:t>Der Benutzername und ein falsches Passwort werden eingegeben.</w:t>
            </w:r>
          </w:p>
          <w:p w:rsidR="004B3AC7" w:rsidRPr="005B1DB7" w:rsidRDefault="004B3AC7" w:rsidP="009D0CCE">
            <w:pPr>
              <w:pStyle w:val="Listenabsatz"/>
              <w:numPr>
                <w:ilvl w:val="0"/>
                <w:numId w:val="7"/>
              </w:numPr>
            </w:pPr>
            <w:r w:rsidRPr="005B1DB7">
              <w:t>Es wird auf den Button „</w:t>
            </w:r>
            <w:r w:rsidRPr="005B1DB7">
              <w:t>Login</w:t>
            </w:r>
            <w:r w:rsidRPr="005B1DB7">
              <w:t>“ geklickt.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4B3AC7" w:rsidRPr="005B1DB7" w:rsidRDefault="004B3AC7" w:rsidP="00D7598E">
            <w:r w:rsidRPr="005B1DB7">
              <w:t>Eine Fehlermeldung erscheint, dass das Passwort nicht mit dem Benutzernamen übereinstimmt.</w:t>
            </w:r>
          </w:p>
        </w:tc>
      </w:tr>
    </w:tbl>
    <w:p w:rsidR="004B3AC7" w:rsidRPr="005B1DB7" w:rsidRDefault="004B3AC7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4B3AC7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B3AC7" w:rsidRPr="005B1DB7" w:rsidRDefault="004B3AC7" w:rsidP="00D7598E">
            <w:r w:rsidRPr="005B1DB7">
              <w:t>Abschnitt</w:t>
            </w:r>
          </w:p>
        </w:tc>
        <w:tc>
          <w:tcPr>
            <w:tcW w:w="7272" w:type="dxa"/>
          </w:tcPr>
          <w:p w:rsidR="004B3AC7" w:rsidRPr="005B1DB7" w:rsidRDefault="004B3AC7" w:rsidP="00D7598E">
            <w:r w:rsidRPr="005B1DB7">
              <w:t>Inhalt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ID</w:t>
            </w:r>
          </w:p>
        </w:tc>
        <w:tc>
          <w:tcPr>
            <w:tcW w:w="7272" w:type="dxa"/>
          </w:tcPr>
          <w:p w:rsidR="004B3AC7" w:rsidRPr="005B1DB7" w:rsidRDefault="00B2735F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T-04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Anforderungen</w:t>
            </w:r>
          </w:p>
        </w:tc>
        <w:tc>
          <w:tcPr>
            <w:tcW w:w="7272" w:type="dxa"/>
          </w:tcPr>
          <w:p w:rsidR="004B3AC7" w:rsidRPr="005B1DB7" w:rsidRDefault="001B5B82" w:rsidP="00D7598E">
            <w:r w:rsidRPr="005B1DB7">
              <w:t>FA-03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Vorbedingungen</w:t>
            </w:r>
          </w:p>
        </w:tc>
        <w:tc>
          <w:tcPr>
            <w:tcW w:w="7272" w:type="dxa"/>
          </w:tcPr>
          <w:p w:rsidR="00B2735F" w:rsidRPr="005B1DB7" w:rsidRDefault="004B3AC7" w:rsidP="009D0CCE">
            <w:pPr>
              <w:pStyle w:val="Listenabsatz"/>
              <w:numPr>
                <w:ilvl w:val="0"/>
                <w:numId w:val="9"/>
              </w:numPr>
            </w:pPr>
            <w:r w:rsidRPr="005B1DB7">
              <w:t xml:space="preserve">Es muss </w:t>
            </w:r>
            <w:r w:rsidR="00B2735F" w:rsidRPr="005B1DB7">
              <w:t>mit einem Benutzer eingeloggt sein.</w:t>
            </w:r>
          </w:p>
          <w:p w:rsidR="00B2735F" w:rsidRPr="005B1DB7" w:rsidRDefault="00B2735F" w:rsidP="009D0CCE">
            <w:pPr>
              <w:pStyle w:val="Listenabsatz"/>
              <w:numPr>
                <w:ilvl w:val="0"/>
                <w:numId w:val="9"/>
              </w:numPr>
            </w:pPr>
            <w:r w:rsidRPr="005B1DB7">
              <w:t>Mindestens ein Rezept muss erfasst sein.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Ablauf</w:t>
            </w:r>
          </w:p>
        </w:tc>
        <w:tc>
          <w:tcPr>
            <w:tcW w:w="7272" w:type="dxa"/>
          </w:tcPr>
          <w:p w:rsidR="004B3AC7" w:rsidRPr="005B1DB7" w:rsidRDefault="00B2735F" w:rsidP="009D0CCE">
            <w:pPr>
              <w:pStyle w:val="Listenabsatz"/>
              <w:numPr>
                <w:ilvl w:val="0"/>
                <w:numId w:val="8"/>
              </w:numPr>
            </w:pPr>
            <w:r w:rsidRPr="005B1DB7">
              <w:t>Es wird in die User Übersicht gewechselt.</w:t>
            </w:r>
          </w:p>
          <w:p w:rsidR="004B3AC7" w:rsidRPr="005B1DB7" w:rsidRDefault="00B2735F" w:rsidP="009D0CCE">
            <w:pPr>
              <w:pStyle w:val="Listenabsatz"/>
              <w:numPr>
                <w:ilvl w:val="0"/>
                <w:numId w:val="8"/>
              </w:numPr>
            </w:pPr>
            <w:r w:rsidRPr="005B1DB7">
              <w:t>Bei einem Rezept wird auf „Anzeigen“ geklickt.</w:t>
            </w:r>
          </w:p>
          <w:p w:rsidR="00B2735F" w:rsidRPr="005B1DB7" w:rsidRDefault="00B2735F" w:rsidP="009D0CCE">
            <w:pPr>
              <w:pStyle w:val="Listenabsatz"/>
              <w:numPr>
                <w:ilvl w:val="0"/>
                <w:numId w:val="8"/>
              </w:numPr>
            </w:pPr>
            <w:r w:rsidRPr="005B1DB7">
              <w:t>Das Rezept wird bearbeitet.</w:t>
            </w:r>
          </w:p>
          <w:p w:rsidR="00B2735F" w:rsidRPr="005B1DB7" w:rsidRDefault="00B2735F" w:rsidP="009D0CCE">
            <w:pPr>
              <w:pStyle w:val="Listenabsatz"/>
              <w:numPr>
                <w:ilvl w:val="0"/>
                <w:numId w:val="8"/>
              </w:numPr>
            </w:pPr>
            <w:r w:rsidRPr="005B1DB7">
              <w:t>Es wird auf den Button „Speichern“ geklickt.</w:t>
            </w:r>
          </w:p>
          <w:p w:rsidR="00B2735F" w:rsidRPr="005B1DB7" w:rsidRDefault="00B2735F" w:rsidP="009D0CCE">
            <w:pPr>
              <w:pStyle w:val="Listenabsatz"/>
              <w:numPr>
                <w:ilvl w:val="0"/>
                <w:numId w:val="8"/>
              </w:numPr>
            </w:pPr>
            <w:r w:rsidRPr="005B1DB7">
              <w:t>Es wird wieder auf die Übersicht gewechselt.</w:t>
            </w:r>
          </w:p>
        </w:tc>
      </w:tr>
      <w:tr w:rsidR="004B3AC7" w:rsidRPr="005B1DB7" w:rsidTr="00D7598E">
        <w:tc>
          <w:tcPr>
            <w:tcW w:w="2020" w:type="dxa"/>
          </w:tcPr>
          <w:p w:rsidR="004B3AC7" w:rsidRPr="005B1DB7" w:rsidRDefault="004B3AC7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4B3AC7" w:rsidRPr="005B1DB7" w:rsidRDefault="00B2735F" w:rsidP="00D7598E">
            <w:r w:rsidRPr="005B1DB7">
              <w:t xml:space="preserve">Das Rezept wird mit den </w:t>
            </w:r>
            <w:r w:rsidR="001B5B82" w:rsidRPr="005B1DB7">
              <w:t xml:space="preserve">vorgenommenen </w:t>
            </w:r>
            <w:r w:rsidRPr="005B1DB7">
              <w:t>Änderungen angezeigt.</w:t>
            </w:r>
          </w:p>
        </w:tc>
      </w:tr>
    </w:tbl>
    <w:p w:rsidR="004B3AC7" w:rsidRPr="005B1DB7" w:rsidRDefault="004B3AC7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B5B82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B5B82" w:rsidRPr="005B1DB7" w:rsidRDefault="001B5B82" w:rsidP="00D7598E">
            <w:r w:rsidRPr="005B1DB7">
              <w:t>Abschnitt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Inhalt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ID</w:t>
            </w:r>
          </w:p>
        </w:tc>
        <w:tc>
          <w:tcPr>
            <w:tcW w:w="7272" w:type="dxa"/>
          </w:tcPr>
          <w:p w:rsidR="001B5B82" w:rsidRPr="005B1DB7" w:rsidRDefault="001B5B82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T-05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Anforderungen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FA-04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Vorbedingungen</w:t>
            </w:r>
          </w:p>
        </w:tc>
        <w:tc>
          <w:tcPr>
            <w:tcW w:w="7272" w:type="dxa"/>
          </w:tcPr>
          <w:p w:rsidR="001B5B82" w:rsidRPr="005B1DB7" w:rsidRDefault="001B5B82" w:rsidP="009D0CCE">
            <w:pPr>
              <w:pStyle w:val="Listenabsatz"/>
              <w:numPr>
                <w:ilvl w:val="0"/>
                <w:numId w:val="10"/>
              </w:numPr>
            </w:pPr>
            <w:r w:rsidRPr="005B1DB7">
              <w:t>Es muss mit einem Benutzer eingeloggt sein.</w:t>
            </w:r>
          </w:p>
          <w:p w:rsidR="001B5B82" w:rsidRPr="005B1DB7" w:rsidRDefault="001B5B82" w:rsidP="009D0CCE">
            <w:pPr>
              <w:pStyle w:val="Listenabsatz"/>
              <w:numPr>
                <w:ilvl w:val="0"/>
                <w:numId w:val="10"/>
              </w:numPr>
            </w:pPr>
            <w:r w:rsidRPr="005B1DB7">
              <w:t xml:space="preserve">Mindestens </w:t>
            </w:r>
            <w:r w:rsidRPr="005B1DB7">
              <w:t>zwei</w:t>
            </w:r>
            <w:r w:rsidRPr="005B1DB7">
              <w:t xml:space="preserve"> Rezept</w:t>
            </w:r>
            <w:r w:rsidRPr="005B1DB7">
              <w:t>e mü</w:t>
            </w:r>
            <w:r w:rsidRPr="005B1DB7">
              <w:t>ss</w:t>
            </w:r>
            <w:r w:rsidRPr="005B1DB7">
              <w:t>en</w:t>
            </w:r>
            <w:r w:rsidRPr="005B1DB7">
              <w:t xml:space="preserve"> erfasst sein.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Ablauf</w:t>
            </w:r>
          </w:p>
        </w:tc>
        <w:tc>
          <w:tcPr>
            <w:tcW w:w="7272" w:type="dxa"/>
          </w:tcPr>
          <w:p w:rsidR="001B5B82" w:rsidRPr="005B1DB7" w:rsidRDefault="001B5B82" w:rsidP="009D0CCE">
            <w:pPr>
              <w:pStyle w:val="Listenabsatz"/>
              <w:numPr>
                <w:ilvl w:val="0"/>
                <w:numId w:val="11"/>
              </w:numPr>
            </w:pPr>
            <w:r w:rsidRPr="005B1DB7">
              <w:t xml:space="preserve">Es wird in die </w:t>
            </w:r>
            <w:r w:rsidRPr="005B1DB7">
              <w:t>Rezept</w:t>
            </w:r>
            <w:r w:rsidRPr="005B1DB7">
              <w:t xml:space="preserve"> Übersicht gewechselt.</w:t>
            </w:r>
          </w:p>
          <w:p w:rsidR="001B5B82" w:rsidRPr="005B1DB7" w:rsidRDefault="001B5B82" w:rsidP="009D0CCE">
            <w:pPr>
              <w:pStyle w:val="Listenabsatz"/>
              <w:numPr>
                <w:ilvl w:val="0"/>
                <w:numId w:val="11"/>
              </w:numPr>
            </w:pPr>
            <w:r w:rsidRPr="005B1DB7">
              <w:t>Es wird auf ein der drei grünen Buttons, „Beliebteste“, „Neuste“, „Älteste“ geklickt.</w:t>
            </w:r>
          </w:p>
          <w:p w:rsidR="001B5B82" w:rsidRPr="005B1DB7" w:rsidRDefault="001B5B82" w:rsidP="001B5B82">
            <w:pPr>
              <w:pStyle w:val="Listenabsatz"/>
            </w:pP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Die Rezepte erscheinen in der Sortierung die gewünscht wird.</w:t>
            </w:r>
          </w:p>
        </w:tc>
      </w:tr>
    </w:tbl>
    <w:p w:rsidR="001B5B82" w:rsidRPr="005B1DB7" w:rsidRDefault="001B5B82" w:rsidP="00A521D2"/>
    <w:p w:rsidR="001B5B82" w:rsidRPr="005B1DB7" w:rsidRDefault="001B5B82">
      <w:pPr>
        <w:spacing w:after="200"/>
      </w:pPr>
      <w:r w:rsidRPr="005B1DB7">
        <w:br w:type="page"/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B5B82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B5B82" w:rsidRPr="005B1DB7" w:rsidRDefault="001B5B82" w:rsidP="00D7598E">
            <w:r w:rsidRPr="005B1DB7">
              <w:lastRenderedPageBreak/>
              <w:t>Abschnitt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Inhalt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ID</w:t>
            </w:r>
          </w:p>
        </w:tc>
        <w:tc>
          <w:tcPr>
            <w:tcW w:w="7272" w:type="dxa"/>
          </w:tcPr>
          <w:p w:rsidR="001B5B82" w:rsidRPr="005B1DB7" w:rsidRDefault="001B5B82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T-06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Anforderungen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FA-02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Vorbedingungen</w:t>
            </w:r>
          </w:p>
        </w:tc>
        <w:tc>
          <w:tcPr>
            <w:tcW w:w="7272" w:type="dxa"/>
          </w:tcPr>
          <w:p w:rsidR="001B5B82" w:rsidRPr="005B1DB7" w:rsidRDefault="001B5B82" w:rsidP="001B5B82">
            <w:pPr>
              <w:ind w:left="360"/>
            </w:pPr>
            <w:r w:rsidRPr="005B1DB7">
              <w:t>Es muss mit einem Benutzer eingeloggt sein.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Ablauf</w:t>
            </w:r>
          </w:p>
        </w:tc>
        <w:tc>
          <w:tcPr>
            <w:tcW w:w="7272" w:type="dxa"/>
          </w:tcPr>
          <w:p w:rsidR="001B5B82" w:rsidRPr="005B1DB7" w:rsidRDefault="001B5B82" w:rsidP="009D0CCE">
            <w:pPr>
              <w:pStyle w:val="Listenabsatz"/>
              <w:numPr>
                <w:ilvl w:val="0"/>
                <w:numId w:val="12"/>
              </w:numPr>
            </w:pPr>
            <w:r w:rsidRPr="005B1DB7">
              <w:t xml:space="preserve">Es wird in die </w:t>
            </w:r>
            <w:r w:rsidRPr="005B1DB7">
              <w:t>User</w:t>
            </w:r>
            <w:r w:rsidRPr="005B1DB7">
              <w:t xml:space="preserve"> Übersicht gewechselt.</w:t>
            </w:r>
          </w:p>
          <w:p w:rsidR="001B5B82" w:rsidRPr="005B1DB7" w:rsidRDefault="001B5B82" w:rsidP="009D0CCE">
            <w:pPr>
              <w:pStyle w:val="Listenabsatz"/>
              <w:numPr>
                <w:ilvl w:val="0"/>
                <w:numId w:val="12"/>
              </w:numPr>
            </w:pPr>
            <w:r w:rsidRPr="005B1DB7">
              <w:t>Es wird auf den „</w:t>
            </w:r>
            <w:r w:rsidR="00A3602E" w:rsidRPr="005B1DB7">
              <w:t>Rezept hinzufügen</w:t>
            </w:r>
            <w:r w:rsidRPr="005B1DB7">
              <w:t>“</w:t>
            </w:r>
            <w:r w:rsidR="00A3602E" w:rsidRPr="005B1DB7">
              <w:t xml:space="preserve"> </w:t>
            </w:r>
            <w:r w:rsidRPr="005B1DB7">
              <w:t>Button geklickt.</w:t>
            </w:r>
          </w:p>
          <w:p w:rsidR="001B5B82" w:rsidRPr="005B1DB7" w:rsidRDefault="001B5B82" w:rsidP="009D0CCE">
            <w:pPr>
              <w:pStyle w:val="Listenabsatz"/>
              <w:numPr>
                <w:ilvl w:val="0"/>
                <w:numId w:val="12"/>
              </w:numPr>
            </w:pPr>
            <w:r w:rsidRPr="005B1DB7">
              <w:t>Es wird ein neues Rezept erfasst</w:t>
            </w:r>
          </w:p>
          <w:p w:rsidR="001B5B82" w:rsidRPr="005B1DB7" w:rsidRDefault="001B5B82" w:rsidP="009D0CCE">
            <w:pPr>
              <w:pStyle w:val="Listenabsatz"/>
              <w:numPr>
                <w:ilvl w:val="0"/>
                <w:numId w:val="12"/>
              </w:numPr>
            </w:pPr>
            <w:r w:rsidRPr="005B1DB7">
              <w:t>Es wird auf den Button „Speichern“ geklickt.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 xml:space="preserve">Das neu erfasste Rezept wird in der User Übersicht </w:t>
            </w:r>
            <w:r w:rsidR="00A3602E" w:rsidRPr="005B1DB7">
              <w:t>angezeigt</w:t>
            </w:r>
            <w:r w:rsidRPr="005B1DB7">
              <w:t>.</w:t>
            </w:r>
          </w:p>
        </w:tc>
      </w:tr>
    </w:tbl>
    <w:p w:rsidR="001B5B82" w:rsidRPr="005B1DB7" w:rsidRDefault="001B5B8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1B5B82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1B5B82" w:rsidRPr="005B1DB7" w:rsidRDefault="001B5B82" w:rsidP="00D7598E">
            <w:r w:rsidRPr="005B1DB7">
              <w:t>Abschnitt</w:t>
            </w:r>
          </w:p>
        </w:tc>
        <w:tc>
          <w:tcPr>
            <w:tcW w:w="7272" w:type="dxa"/>
          </w:tcPr>
          <w:p w:rsidR="001B5B82" w:rsidRPr="005B1DB7" w:rsidRDefault="001B5B82" w:rsidP="00D7598E">
            <w:r w:rsidRPr="005B1DB7">
              <w:t>Inhalt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ID</w:t>
            </w:r>
          </w:p>
        </w:tc>
        <w:tc>
          <w:tcPr>
            <w:tcW w:w="7272" w:type="dxa"/>
          </w:tcPr>
          <w:p w:rsidR="001B5B82" w:rsidRPr="005B1DB7" w:rsidRDefault="00A3602E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T-07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Anforderungen</w:t>
            </w:r>
          </w:p>
        </w:tc>
        <w:tc>
          <w:tcPr>
            <w:tcW w:w="7272" w:type="dxa"/>
          </w:tcPr>
          <w:p w:rsidR="001B5B82" w:rsidRPr="005B1DB7" w:rsidRDefault="00A3602E" w:rsidP="00D7598E">
            <w:r w:rsidRPr="005B1DB7">
              <w:t>FA-05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Vorbedingungen</w:t>
            </w:r>
          </w:p>
        </w:tc>
        <w:tc>
          <w:tcPr>
            <w:tcW w:w="7272" w:type="dxa"/>
          </w:tcPr>
          <w:p w:rsidR="00A3602E" w:rsidRPr="005B1DB7" w:rsidRDefault="001B5B82" w:rsidP="009D0CCE">
            <w:pPr>
              <w:pStyle w:val="Listenabsatz"/>
              <w:numPr>
                <w:ilvl w:val="0"/>
                <w:numId w:val="14"/>
              </w:numPr>
            </w:pPr>
            <w:r w:rsidRPr="005B1DB7">
              <w:t>Es muss mit einem Benutzer ei</w:t>
            </w:r>
            <w:r w:rsidR="00A3602E" w:rsidRPr="005B1DB7">
              <w:t>ngeloggt sein.</w:t>
            </w:r>
          </w:p>
          <w:p w:rsidR="00A3602E" w:rsidRPr="005B1DB7" w:rsidRDefault="00A3602E" w:rsidP="009D0CCE">
            <w:pPr>
              <w:pStyle w:val="Listenabsatz"/>
              <w:numPr>
                <w:ilvl w:val="0"/>
                <w:numId w:val="14"/>
              </w:numPr>
            </w:pPr>
            <w:r w:rsidRPr="005B1DB7">
              <w:t>Es muss mind. Ein Rezept vorhanden sein.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Ablauf</w:t>
            </w:r>
          </w:p>
        </w:tc>
        <w:tc>
          <w:tcPr>
            <w:tcW w:w="7272" w:type="dxa"/>
          </w:tcPr>
          <w:p w:rsidR="001B5B82" w:rsidRPr="005B1DB7" w:rsidRDefault="00A3602E" w:rsidP="009D0CCE">
            <w:pPr>
              <w:pStyle w:val="Listenabsatz"/>
              <w:numPr>
                <w:ilvl w:val="0"/>
                <w:numId w:val="13"/>
              </w:numPr>
            </w:pPr>
            <w:r w:rsidRPr="005B1DB7">
              <w:t>Es wird in die Rezept-Übersicht gewechselt.</w:t>
            </w:r>
          </w:p>
          <w:p w:rsidR="00A3602E" w:rsidRPr="005B1DB7" w:rsidRDefault="00A3602E" w:rsidP="009D0CCE">
            <w:pPr>
              <w:pStyle w:val="Listenabsatz"/>
              <w:numPr>
                <w:ilvl w:val="0"/>
                <w:numId w:val="13"/>
              </w:numPr>
            </w:pPr>
            <w:r w:rsidRPr="005B1DB7">
              <w:t>Es wird bei einem Rezept auf den Button „Kommentieren“ geklickt.</w:t>
            </w:r>
          </w:p>
          <w:p w:rsidR="00A3602E" w:rsidRPr="005B1DB7" w:rsidRDefault="00A3602E" w:rsidP="009D0CCE">
            <w:pPr>
              <w:pStyle w:val="Listenabsatz"/>
              <w:numPr>
                <w:ilvl w:val="0"/>
                <w:numId w:val="13"/>
              </w:numPr>
            </w:pPr>
            <w:r w:rsidRPr="005B1DB7">
              <w:t>Ein Kommentar wird erfasst.</w:t>
            </w:r>
          </w:p>
          <w:p w:rsidR="00A3602E" w:rsidRPr="005B1DB7" w:rsidRDefault="00A3602E" w:rsidP="009D0CCE">
            <w:pPr>
              <w:pStyle w:val="Listenabsatz"/>
              <w:numPr>
                <w:ilvl w:val="0"/>
                <w:numId w:val="13"/>
              </w:numPr>
            </w:pPr>
            <w:r w:rsidRPr="005B1DB7">
              <w:t>Der Kommentar wird gespeichert.</w:t>
            </w:r>
          </w:p>
        </w:tc>
      </w:tr>
      <w:tr w:rsidR="001B5B82" w:rsidRPr="005B1DB7" w:rsidTr="00D7598E">
        <w:tc>
          <w:tcPr>
            <w:tcW w:w="2020" w:type="dxa"/>
          </w:tcPr>
          <w:p w:rsidR="001B5B82" w:rsidRPr="005B1DB7" w:rsidRDefault="001B5B82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1B5B82" w:rsidRPr="005B1DB7" w:rsidRDefault="00A3602E" w:rsidP="00D7598E">
            <w:r w:rsidRPr="005B1DB7">
              <w:t>Der neu erfasste Kommentar wird beim entsprechenden Rezept angezeigt.</w:t>
            </w:r>
          </w:p>
        </w:tc>
      </w:tr>
    </w:tbl>
    <w:p w:rsidR="001B5B82" w:rsidRPr="005B1DB7" w:rsidRDefault="001B5B82" w:rsidP="00A521D2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A3602E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A3602E" w:rsidRPr="005B1DB7" w:rsidRDefault="00A3602E" w:rsidP="00D7598E">
            <w:r w:rsidRPr="005B1DB7">
              <w:t>Abschnitt</w:t>
            </w:r>
          </w:p>
        </w:tc>
        <w:tc>
          <w:tcPr>
            <w:tcW w:w="7272" w:type="dxa"/>
          </w:tcPr>
          <w:p w:rsidR="00A3602E" w:rsidRPr="005B1DB7" w:rsidRDefault="00A3602E" w:rsidP="00D7598E">
            <w:r w:rsidRPr="005B1DB7">
              <w:t>Inhalt</w:t>
            </w:r>
          </w:p>
        </w:tc>
      </w:tr>
      <w:tr w:rsidR="00A3602E" w:rsidRPr="005B1DB7" w:rsidTr="00D7598E">
        <w:tc>
          <w:tcPr>
            <w:tcW w:w="2020" w:type="dxa"/>
          </w:tcPr>
          <w:p w:rsidR="00A3602E" w:rsidRPr="005B1DB7" w:rsidRDefault="00A3602E" w:rsidP="00D7598E">
            <w:r w:rsidRPr="005B1DB7">
              <w:t>ID</w:t>
            </w:r>
          </w:p>
        </w:tc>
        <w:tc>
          <w:tcPr>
            <w:tcW w:w="7272" w:type="dxa"/>
          </w:tcPr>
          <w:p w:rsidR="00A3602E" w:rsidRPr="005B1DB7" w:rsidRDefault="0034198F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T-08</w:t>
            </w:r>
          </w:p>
        </w:tc>
      </w:tr>
      <w:tr w:rsidR="00A3602E" w:rsidRPr="005B1DB7" w:rsidTr="00D7598E">
        <w:tc>
          <w:tcPr>
            <w:tcW w:w="2020" w:type="dxa"/>
          </w:tcPr>
          <w:p w:rsidR="00A3602E" w:rsidRPr="005B1DB7" w:rsidRDefault="00A3602E" w:rsidP="00D7598E">
            <w:r w:rsidRPr="005B1DB7">
              <w:t>Anforderungen</w:t>
            </w:r>
          </w:p>
        </w:tc>
        <w:tc>
          <w:tcPr>
            <w:tcW w:w="7272" w:type="dxa"/>
          </w:tcPr>
          <w:p w:rsidR="00A3602E" w:rsidRPr="005B1DB7" w:rsidRDefault="0034198F" w:rsidP="00D7598E">
            <w:r w:rsidRPr="005B1DB7">
              <w:t>FA-11</w:t>
            </w:r>
          </w:p>
        </w:tc>
      </w:tr>
      <w:tr w:rsidR="00A3602E" w:rsidRPr="005B1DB7" w:rsidTr="00D7598E">
        <w:tc>
          <w:tcPr>
            <w:tcW w:w="2020" w:type="dxa"/>
          </w:tcPr>
          <w:p w:rsidR="00A3602E" w:rsidRPr="005B1DB7" w:rsidRDefault="00A3602E" w:rsidP="00D7598E">
            <w:r w:rsidRPr="005B1DB7">
              <w:t>Vorbedingungen</w:t>
            </w:r>
          </w:p>
        </w:tc>
        <w:tc>
          <w:tcPr>
            <w:tcW w:w="7272" w:type="dxa"/>
          </w:tcPr>
          <w:p w:rsidR="00A3602E" w:rsidRPr="005B1DB7" w:rsidRDefault="0034198F" w:rsidP="0034198F">
            <w:r w:rsidRPr="005B1DB7">
              <w:t>Nichts</w:t>
            </w:r>
          </w:p>
        </w:tc>
      </w:tr>
      <w:tr w:rsidR="00A3602E" w:rsidRPr="005B1DB7" w:rsidTr="00D7598E">
        <w:tc>
          <w:tcPr>
            <w:tcW w:w="2020" w:type="dxa"/>
          </w:tcPr>
          <w:p w:rsidR="00A3602E" w:rsidRPr="005B1DB7" w:rsidRDefault="00A3602E" w:rsidP="00D7598E">
            <w:r w:rsidRPr="005B1DB7">
              <w:t>Ablauf</w:t>
            </w:r>
          </w:p>
        </w:tc>
        <w:tc>
          <w:tcPr>
            <w:tcW w:w="7272" w:type="dxa"/>
          </w:tcPr>
          <w:p w:rsidR="00A3602E" w:rsidRPr="005B1DB7" w:rsidRDefault="0034198F" w:rsidP="009D0CCE">
            <w:pPr>
              <w:pStyle w:val="Listenabsatz"/>
              <w:numPr>
                <w:ilvl w:val="0"/>
                <w:numId w:val="15"/>
              </w:numPr>
            </w:pPr>
            <w:r w:rsidRPr="005B1DB7">
              <w:t>Es wird die Startseite aufgerufen.</w:t>
            </w:r>
          </w:p>
          <w:p w:rsidR="0034198F" w:rsidRPr="005B1DB7" w:rsidRDefault="0034198F" w:rsidP="009D0CCE">
            <w:pPr>
              <w:pStyle w:val="Listenabsatz"/>
              <w:numPr>
                <w:ilvl w:val="0"/>
                <w:numId w:val="15"/>
              </w:numPr>
            </w:pPr>
            <w:r w:rsidRPr="005B1DB7">
              <w:t>Es wird auf den „Registrieren“ Button geklickt.</w:t>
            </w:r>
          </w:p>
          <w:p w:rsidR="0034198F" w:rsidRPr="005B1DB7" w:rsidRDefault="0034198F" w:rsidP="009D0CCE">
            <w:pPr>
              <w:pStyle w:val="Listenabsatz"/>
              <w:numPr>
                <w:ilvl w:val="0"/>
                <w:numId w:val="15"/>
              </w:numPr>
            </w:pPr>
            <w:r w:rsidRPr="005B1DB7">
              <w:t>Es werden falsche Daten eingegeben.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Ein Vorname mit nur einem Zeichen.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Ein Benutzername der schon vergeben ist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Eine ungültige E-Mail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Ein kurzes Passwort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Zwei verschiedene Passwörter</w:t>
            </w:r>
          </w:p>
          <w:p w:rsidR="0034198F" w:rsidRPr="005B1DB7" w:rsidRDefault="0034198F" w:rsidP="009D0CCE">
            <w:pPr>
              <w:pStyle w:val="Listenabsatz"/>
              <w:numPr>
                <w:ilvl w:val="1"/>
                <w:numId w:val="15"/>
              </w:numPr>
            </w:pPr>
            <w:r w:rsidRPr="005B1DB7">
              <w:t>Ein Nachname mit nur einem Zeichen</w:t>
            </w:r>
          </w:p>
          <w:p w:rsidR="0034198F" w:rsidRPr="005B1DB7" w:rsidRDefault="0034198F" w:rsidP="009D0CCE">
            <w:pPr>
              <w:pStyle w:val="Listenabsatz"/>
              <w:numPr>
                <w:ilvl w:val="0"/>
                <w:numId w:val="15"/>
              </w:numPr>
            </w:pPr>
            <w:r w:rsidRPr="005B1DB7">
              <w:t>Es wird auf den Button „Registrieren“ geklickt</w:t>
            </w:r>
          </w:p>
        </w:tc>
      </w:tr>
      <w:tr w:rsidR="00A3602E" w:rsidRPr="005B1DB7" w:rsidTr="00D7598E">
        <w:tc>
          <w:tcPr>
            <w:tcW w:w="2020" w:type="dxa"/>
          </w:tcPr>
          <w:p w:rsidR="0034198F" w:rsidRPr="005B1DB7" w:rsidRDefault="00A3602E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A3602E" w:rsidRPr="005B1DB7" w:rsidRDefault="0034198F" w:rsidP="00D7598E">
            <w:r w:rsidRPr="005B1DB7">
              <w:t xml:space="preserve">Es </w:t>
            </w:r>
            <w:r w:rsidR="00A160A9" w:rsidRPr="005B1DB7">
              <w:t>wird</w:t>
            </w:r>
            <w:r w:rsidRPr="005B1DB7">
              <w:t xml:space="preserve"> zu allen falsch eingegebenen Daten ein Fehler ausgegeben.</w:t>
            </w:r>
          </w:p>
        </w:tc>
      </w:tr>
    </w:tbl>
    <w:p w:rsidR="0034198F" w:rsidRPr="005B1DB7" w:rsidRDefault="0034198F" w:rsidP="0034198F"/>
    <w:p w:rsidR="00640C23" w:rsidRPr="005B1DB7" w:rsidRDefault="00640C23">
      <w:pPr>
        <w:spacing w:after="200"/>
      </w:pPr>
      <w:r w:rsidRPr="005B1DB7">
        <w:br w:type="page"/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640C23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640C23" w:rsidRPr="005B1DB7" w:rsidRDefault="00640C23" w:rsidP="00D7598E">
            <w:r w:rsidRPr="005B1DB7">
              <w:lastRenderedPageBreak/>
              <w:t>Abschnitt</w:t>
            </w:r>
          </w:p>
        </w:tc>
        <w:tc>
          <w:tcPr>
            <w:tcW w:w="7272" w:type="dxa"/>
          </w:tcPr>
          <w:p w:rsidR="00640C23" w:rsidRPr="005B1DB7" w:rsidRDefault="00640C23" w:rsidP="00D7598E">
            <w:r w:rsidRPr="005B1DB7">
              <w:t>Inhalt</w:t>
            </w:r>
          </w:p>
        </w:tc>
      </w:tr>
      <w:tr w:rsidR="00640C23" w:rsidRPr="005B1DB7" w:rsidTr="00D7598E">
        <w:tc>
          <w:tcPr>
            <w:tcW w:w="2020" w:type="dxa"/>
          </w:tcPr>
          <w:p w:rsidR="00640C23" w:rsidRPr="005B1DB7" w:rsidRDefault="00640C23" w:rsidP="00D7598E">
            <w:r w:rsidRPr="005B1DB7">
              <w:t>ID</w:t>
            </w:r>
          </w:p>
        </w:tc>
        <w:tc>
          <w:tcPr>
            <w:tcW w:w="7272" w:type="dxa"/>
          </w:tcPr>
          <w:p w:rsidR="00640C23" w:rsidRPr="005B1DB7" w:rsidRDefault="00640C23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T-09</w:t>
            </w:r>
          </w:p>
        </w:tc>
      </w:tr>
      <w:tr w:rsidR="00640C23" w:rsidRPr="005B1DB7" w:rsidTr="00D7598E">
        <w:tc>
          <w:tcPr>
            <w:tcW w:w="2020" w:type="dxa"/>
          </w:tcPr>
          <w:p w:rsidR="00640C23" w:rsidRPr="005B1DB7" w:rsidRDefault="00640C23" w:rsidP="00D7598E">
            <w:r w:rsidRPr="005B1DB7">
              <w:t>Anforderungen</w:t>
            </w:r>
          </w:p>
        </w:tc>
        <w:tc>
          <w:tcPr>
            <w:tcW w:w="7272" w:type="dxa"/>
          </w:tcPr>
          <w:p w:rsidR="00640C23" w:rsidRPr="005B1DB7" w:rsidRDefault="00640C23" w:rsidP="00D7598E">
            <w:r w:rsidRPr="005B1DB7">
              <w:t>FA-11</w:t>
            </w:r>
          </w:p>
        </w:tc>
      </w:tr>
      <w:tr w:rsidR="00640C23" w:rsidRPr="005B1DB7" w:rsidTr="00D7598E">
        <w:tc>
          <w:tcPr>
            <w:tcW w:w="2020" w:type="dxa"/>
          </w:tcPr>
          <w:p w:rsidR="00640C23" w:rsidRPr="005B1DB7" w:rsidRDefault="00640C23" w:rsidP="00D7598E">
            <w:r w:rsidRPr="005B1DB7">
              <w:t>Vorbedingungen</w:t>
            </w:r>
          </w:p>
        </w:tc>
        <w:tc>
          <w:tcPr>
            <w:tcW w:w="7272" w:type="dxa"/>
          </w:tcPr>
          <w:p w:rsidR="00640C23" w:rsidRPr="005B1DB7" w:rsidRDefault="00640C23" w:rsidP="00640C23">
            <w:r w:rsidRPr="005B1DB7">
              <w:t>Nichts.</w:t>
            </w:r>
          </w:p>
        </w:tc>
      </w:tr>
      <w:tr w:rsidR="00640C23" w:rsidRPr="005B1DB7" w:rsidTr="00D7598E">
        <w:tc>
          <w:tcPr>
            <w:tcW w:w="2020" w:type="dxa"/>
          </w:tcPr>
          <w:p w:rsidR="00640C23" w:rsidRPr="005B1DB7" w:rsidRDefault="00640C23" w:rsidP="00D7598E">
            <w:r w:rsidRPr="005B1DB7">
              <w:t>Ablauf</w:t>
            </w:r>
          </w:p>
        </w:tc>
        <w:tc>
          <w:tcPr>
            <w:tcW w:w="7272" w:type="dxa"/>
          </w:tcPr>
          <w:p w:rsidR="00640C23" w:rsidRPr="005B1DB7" w:rsidRDefault="00640C23" w:rsidP="009D0CCE">
            <w:pPr>
              <w:pStyle w:val="Listenabsatz"/>
              <w:numPr>
                <w:ilvl w:val="0"/>
                <w:numId w:val="16"/>
              </w:numPr>
            </w:pPr>
            <w:r w:rsidRPr="005B1DB7">
              <w:t>Es wird die Startseite aufgerufen.</w:t>
            </w:r>
          </w:p>
          <w:p w:rsidR="00640C23" w:rsidRPr="005B1DB7" w:rsidRDefault="00640C23" w:rsidP="009D0CCE">
            <w:pPr>
              <w:pStyle w:val="Listenabsatz"/>
              <w:numPr>
                <w:ilvl w:val="0"/>
                <w:numId w:val="16"/>
              </w:numPr>
            </w:pPr>
            <w:r w:rsidRPr="005B1DB7">
              <w:t>Es wird mit dem Admin User angemeldet.</w:t>
            </w:r>
          </w:p>
          <w:p w:rsidR="00640C23" w:rsidRPr="005B1DB7" w:rsidRDefault="00640C23" w:rsidP="009D0CCE">
            <w:pPr>
              <w:pStyle w:val="Listenabsatz"/>
              <w:numPr>
                <w:ilvl w:val="0"/>
                <w:numId w:val="17"/>
              </w:numPr>
            </w:pPr>
            <w:r w:rsidRPr="005B1DB7">
              <w:t xml:space="preserve">Benutzername: </w:t>
            </w:r>
            <w:proofErr w:type="spellStart"/>
            <w:r w:rsidRPr="005B1DB7">
              <w:t>admin</w:t>
            </w:r>
            <w:proofErr w:type="spellEnd"/>
          </w:p>
          <w:p w:rsidR="00640C23" w:rsidRPr="005B1DB7" w:rsidRDefault="00640C23" w:rsidP="009D0CCE">
            <w:pPr>
              <w:pStyle w:val="Listenabsatz"/>
              <w:numPr>
                <w:ilvl w:val="0"/>
                <w:numId w:val="17"/>
              </w:numPr>
            </w:pPr>
            <w:r w:rsidRPr="005B1DB7">
              <w:t>Passwort: „gibbiX12345“</w:t>
            </w:r>
          </w:p>
        </w:tc>
      </w:tr>
      <w:tr w:rsidR="00640C23" w:rsidRPr="005B1DB7" w:rsidTr="00D7598E">
        <w:tc>
          <w:tcPr>
            <w:tcW w:w="2020" w:type="dxa"/>
          </w:tcPr>
          <w:p w:rsidR="00640C23" w:rsidRPr="005B1DB7" w:rsidRDefault="00640C23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640C23" w:rsidRPr="005B1DB7" w:rsidRDefault="00640C23" w:rsidP="00D7598E">
            <w:r w:rsidRPr="005B1DB7">
              <w:t>Man gelangt auf die Rezept Übersicht.</w:t>
            </w:r>
          </w:p>
        </w:tc>
      </w:tr>
    </w:tbl>
    <w:p w:rsidR="00C76D16" w:rsidRPr="005B1DB7" w:rsidRDefault="00C76D16">
      <w:pPr>
        <w:spacing w:after="200"/>
      </w:pP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C76D16" w:rsidRPr="005B1DB7" w:rsidTr="00D75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C76D16" w:rsidRPr="005B1DB7" w:rsidRDefault="00C76D16" w:rsidP="00D7598E">
            <w:r w:rsidRPr="005B1DB7">
              <w:t>Abschnitt</w:t>
            </w:r>
          </w:p>
        </w:tc>
        <w:tc>
          <w:tcPr>
            <w:tcW w:w="7272" w:type="dxa"/>
          </w:tcPr>
          <w:p w:rsidR="00C76D16" w:rsidRPr="005B1DB7" w:rsidRDefault="00C76D16" w:rsidP="00D7598E">
            <w:r w:rsidRPr="005B1DB7">
              <w:t>Inhalt</w:t>
            </w:r>
          </w:p>
        </w:tc>
      </w:tr>
      <w:tr w:rsidR="00C76D16" w:rsidRPr="005B1DB7" w:rsidTr="00D7598E">
        <w:tc>
          <w:tcPr>
            <w:tcW w:w="2020" w:type="dxa"/>
          </w:tcPr>
          <w:p w:rsidR="00C76D16" w:rsidRPr="005B1DB7" w:rsidRDefault="00C76D16" w:rsidP="00D7598E">
            <w:r w:rsidRPr="005B1DB7">
              <w:t>ID</w:t>
            </w:r>
          </w:p>
        </w:tc>
        <w:tc>
          <w:tcPr>
            <w:tcW w:w="7272" w:type="dxa"/>
          </w:tcPr>
          <w:p w:rsidR="00C76D16" w:rsidRPr="005B1DB7" w:rsidRDefault="00C76D16" w:rsidP="00D7598E">
            <w:pPr>
              <w:rPr>
                <w:lang w:val="fr-CH"/>
              </w:rPr>
            </w:pPr>
            <w:r w:rsidRPr="005B1DB7">
              <w:rPr>
                <w:noProof/>
                <w:lang w:val="fr-CH"/>
              </w:rPr>
              <w:t>T-10</w:t>
            </w:r>
          </w:p>
        </w:tc>
      </w:tr>
      <w:tr w:rsidR="00C76D16" w:rsidRPr="005B1DB7" w:rsidTr="00D7598E">
        <w:tc>
          <w:tcPr>
            <w:tcW w:w="2020" w:type="dxa"/>
          </w:tcPr>
          <w:p w:rsidR="00C76D16" w:rsidRPr="005B1DB7" w:rsidRDefault="00C76D16" w:rsidP="00D7598E">
            <w:r w:rsidRPr="005B1DB7">
              <w:t>Anforderungen</w:t>
            </w:r>
          </w:p>
        </w:tc>
        <w:tc>
          <w:tcPr>
            <w:tcW w:w="7272" w:type="dxa"/>
          </w:tcPr>
          <w:p w:rsidR="00C76D16" w:rsidRPr="005B1DB7" w:rsidRDefault="00C76D16" w:rsidP="00D7598E">
            <w:r w:rsidRPr="005B1DB7">
              <w:t>FA-07</w:t>
            </w:r>
          </w:p>
        </w:tc>
      </w:tr>
      <w:tr w:rsidR="00C76D16" w:rsidRPr="005B1DB7" w:rsidTr="00D7598E">
        <w:tc>
          <w:tcPr>
            <w:tcW w:w="2020" w:type="dxa"/>
          </w:tcPr>
          <w:p w:rsidR="00C76D16" w:rsidRPr="005B1DB7" w:rsidRDefault="00C76D16" w:rsidP="00D7598E">
            <w:r w:rsidRPr="005B1DB7">
              <w:t>Vorbedingungen</w:t>
            </w:r>
          </w:p>
        </w:tc>
        <w:tc>
          <w:tcPr>
            <w:tcW w:w="7272" w:type="dxa"/>
          </w:tcPr>
          <w:p w:rsidR="00C76D16" w:rsidRPr="005B1DB7" w:rsidRDefault="00C76D16" w:rsidP="00C76D16">
            <w:r w:rsidRPr="005B1DB7">
              <w:t>Es muss mit einem Benutzer ei</w:t>
            </w:r>
            <w:r w:rsidRPr="005B1DB7">
              <w:t>ngeloggt sein.</w:t>
            </w:r>
          </w:p>
        </w:tc>
      </w:tr>
      <w:tr w:rsidR="00C76D16" w:rsidRPr="005B1DB7" w:rsidTr="00D7598E">
        <w:tc>
          <w:tcPr>
            <w:tcW w:w="2020" w:type="dxa"/>
          </w:tcPr>
          <w:p w:rsidR="00C76D16" w:rsidRPr="005B1DB7" w:rsidRDefault="00C76D16" w:rsidP="00D7598E">
            <w:r w:rsidRPr="005B1DB7">
              <w:t>Ablauf</w:t>
            </w:r>
          </w:p>
        </w:tc>
        <w:tc>
          <w:tcPr>
            <w:tcW w:w="7272" w:type="dxa"/>
          </w:tcPr>
          <w:p w:rsidR="00C76D16" w:rsidRPr="005B1DB7" w:rsidRDefault="00C76D16" w:rsidP="009D0CCE">
            <w:pPr>
              <w:pStyle w:val="Listenabsatz"/>
              <w:numPr>
                <w:ilvl w:val="0"/>
                <w:numId w:val="18"/>
              </w:numPr>
            </w:pPr>
            <w:r w:rsidRPr="005B1DB7">
              <w:t>Es wird auf das Log-out Icon geklickt</w:t>
            </w:r>
          </w:p>
        </w:tc>
      </w:tr>
      <w:tr w:rsidR="00C76D16" w:rsidTr="00D7598E">
        <w:tc>
          <w:tcPr>
            <w:tcW w:w="2020" w:type="dxa"/>
          </w:tcPr>
          <w:p w:rsidR="00C76D16" w:rsidRPr="005B1DB7" w:rsidRDefault="00C76D16" w:rsidP="00D7598E">
            <w:r w:rsidRPr="005B1DB7">
              <w:t>Erwartetes Resultat</w:t>
            </w:r>
          </w:p>
        </w:tc>
        <w:tc>
          <w:tcPr>
            <w:tcW w:w="7272" w:type="dxa"/>
          </w:tcPr>
          <w:p w:rsidR="00C76D16" w:rsidRPr="005B1DB7" w:rsidRDefault="00C76D16" w:rsidP="00D7598E">
            <w:r w:rsidRPr="005B1DB7">
              <w:t>Es erschein das Login.</w:t>
            </w:r>
          </w:p>
        </w:tc>
      </w:tr>
    </w:tbl>
    <w:p w:rsidR="00C76D16" w:rsidRPr="00A521D2" w:rsidRDefault="00C76D16" w:rsidP="0034198F"/>
    <w:sectPr w:rsidR="00C76D16" w:rsidRPr="00A521D2" w:rsidSect="00A521D2">
      <w:footerReference w:type="even" r:id="rId10"/>
      <w:footerReference w:type="default" r:id="rId11"/>
      <w:type w:val="continuous"/>
      <w:pgSz w:w="11906" w:h="16838" w:code="9"/>
      <w:pgMar w:top="1418" w:right="1134" w:bottom="1134" w:left="1588" w:header="56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CCE" w:rsidRDefault="009D0CCE" w:rsidP="005075C5">
      <w:r>
        <w:separator/>
      </w:r>
    </w:p>
  </w:endnote>
  <w:endnote w:type="continuationSeparator" w:id="0">
    <w:p w:rsidR="009D0CCE" w:rsidRDefault="009D0CCE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1E2367" wp14:editId="6240EF79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205674085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275296011"/>
        <w:docPartObj>
          <w:docPartGallery w:val="Page Numbers (Bottom of Page)"/>
          <w:docPartUnique/>
        </w:docPartObj>
      </w:sdtPr>
      <w:sdtEndPr/>
      <w:sdtContent>
        <w:sdt>
          <w:sdtPr>
            <w:id w:val="-1501884756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5B1DB7">
              <w:rPr>
                <w:noProof/>
              </w:rPr>
              <w:t>4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9D0CCE">
              <w:fldChar w:fldCharType="begin"/>
            </w:r>
            <w:r w:rsidR="009D0CCE">
              <w:instrText xml:space="preserve"> NUMPAGES -1\* Arabic \* MERGEFORMAT </w:instrText>
            </w:r>
            <w:r w:rsidR="009D0CCE">
              <w:fldChar w:fldCharType="separate"/>
            </w:r>
            <w:r w:rsidR="005B1DB7">
              <w:rPr>
                <w:noProof/>
              </w:rPr>
              <w:t>4</w:t>
            </w:r>
            <w:r w:rsidR="009D0CCE">
              <w:rPr>
                <w:noProof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43CF607" wp14:editId="41B75C36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3501494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04E8A">
          <w:t>Testkonzept</w:t>
        </w:r>
      </w:sdtContent>
    </w:sdt>
    <w:r w:rsidR="00670CD4">
      <w:tab/>
    </w:r>
    <w:sdt>
      <w:sdtPr>
        <w:id w:val="-1209806121"/>
        <w:docPartObj>
          <w:docPartGallery w:val="Page Numbers (Bottom of Page)"/>
          <w:docPartUnique/>
        </w:docPartObj>
      </w:sdtPr>
      <w:sdtEndPr/>
      <w:sdtContent>
        <w:sdt>
          <w:sdtPr>
            <w:id w:val="-84381678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5B1DB7">
              <w:rPr>
                <w:noProof/>
              </w:rPr>
              <w:t>3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5B1DB7">
                <w:rPr>
                  <w:noProof/>
                </w:rPr>
                <w:t>4</w:t>
              </w:r>
            </w:fldSimple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CCE" w:rsidRDefault="009D0CCE" w:rsidP="005075C5">
      <w:r>
        <w:separator/>
      </w:r>
    </w:p>
  </w:footnote>
  <w:footnote w:type="continuationSeparator" w:id="0">
    <w:p w:rsidR="009D0CCE" w:rsidRDefault="009D0CCE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2482"/>
    <w:multiLevelType w:val="hybridMultilevel"/>
    <w:tmpl w:val="FDF43F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F3B89"/>
    <w:multiLevelType w:val="hybridMultilevel"/>
    <w:tmpl w:val="9EA4A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17DD8"/>
    <w:multiLevelType w:val="hybridMultilevel"/>
    <w:tmpl w:val="84622AD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C660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034EE"/>
    <w:multiLevelType w:val="hybridMultilevel"/>
    <w:tmpl w:val="FDF43F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03F4A05"/>
    <w:multiLevelType w:val="hybridMultilevel"/>
    <w:tmpl w:val="D66440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0" w15:restartNumberingAfterBreak="0">
    <w:nsid w:val="4C022924"/>
    <w:multiLevelType w:val="hybridMultilevel"/>
    <w:tmpl w:val="81FC16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249A6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078C1"/>
    <w:multiLevelType w:val="hybridMultilevel"/>
    <w:tmpl w:val="DBBEA2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A6F47"/>
    <w:multiLevelType w:val="hybridMultilevel"/>
    <w:tmpl w:val="1506C5A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56DDE"/>
    <w:multiLevelType w:val="hybridMultilevel"/>
    <w:tmpl w:val="5860DC56"/>
    <w:lvl w:ilvl="0" w:tplc="8C7C0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9A7286"/>
    <w:multiLevelType w:val="hybridMultilevel"/>
    <w:tmpl w:val="5066E0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F0301"/>
    <w:multiLevelType w:val="hybridMultilevel"/>
    <w:tmpl w:val="2E5E5A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4"/>
  </w:num>
  <w:num w:numId="5">
    <w:abstractNumId w:val="1"/>
  </w:num>
  <w:num w:numId="6">
    <w:abstractNumId w:val="10"/>
  </w:num>
  <w:num w:numId="7">
    <w:abstractNumId w:val="4"/>
  </w:num>
  <w:num w:numId="8">
    <w:abstractNumId w:val="11"/>
  </w:num>
  <w:num w:numId="9">
    <w:abstractNumId w:val="12"/>
  </w:num>
  <w:num w:numId="10">
    <w:abstractNumId w:val="16"/>
  </w:num>
  <w:num w:numId="11">
    <w:abstractNumId w:val="17"/>
  </w:num>
  <w:num w:numId="12">
    <w:abstractNumId w:val="5"/>
  </w:num>
  <w:num w:numId="13">
    <w:abstractNumId w:val="0"/>
  </w:num>
  <w:num w:numId="14">
    <w:abstractNumId w:val="3"/>
  </w:num>
  <w:num w:numId="15">
    <w:abstractNumId w:val="2"/>
  </w:num>
  <w:num w:numId="16">
    <w:abstractNumId w:val="13"/>
  </w:num>
  <w:num w:numId="17">
    <w:abstractNumId w:val="15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B5B82"/>
    <w:rsid w:val="001C0A31"/>
    <w:rsid w:val="001C0EDF"/>
    <w:rsid w:val="001C6AE6"/>
    <w:rsid w:val="00200D1C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970C9"/>
    <w:rsid w:val="002C1788"/>
    <w:rsid w:val="002D3937"/>
    <w:rsid w:val="002E4B65"/>
    <w:rsid w:val="003043A9"/>
    <w:rsid w:val="00321D1F"/>
    <w:rsid w:val="003264C3"/>
    <w:rsid w:val="003343DD"/>
    <w:rsid w:val="00335AEB"/>
    <w:rsid w:val="00336DEF"/>
    <w:rsid w:val="003402C5"/>
    <w:rsid w:val="0034198F"/>
    <w:rsid w:val="00343550"/>
    <w:rsid w:val="0036081D"/>
    <w:rsid w:val="00362026"/>
    <w:rsid w:val="0036427E"/>
    <w:rsid w:val="0036640C"/>
    <w:rsid w:val="003912DB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B3AC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8597D"/>
    <w:rsid w:val="00592D21"/>
    <w:rsid w:val="00595D0C"/>
    <w:rsid w:val="005A5E04"/>
    <w:rsid w:val="005B105A"/>
    <w:rsid w:val="005B1DB7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40C23"/>
    <w:rsid w:val="00651E33"/>
    <w:rsid w:val="0066006C"/>
    <w:rsid w:val="00661F88"/>
    <w:rsid w:val="00670CD4"/>
    <w:rsid w:val="00677753"/>
    <w:rsid w:val="006819C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0CCE"/>
    <w:rsid w:val="009D21E7"/>
    <w:rsid w:val="009D4813"/>
    <w:rsid w:val="009E2020"/>
    <w:rsid w:val="009E5685"/>
    <w:rsid w:val="009F0979"/>
    <w:rsid w:val="009F3EA7"/>
    <w:rsid w:val="009F433D"/>
    <w:rsid w:val="00A001BB"/>
    <w:rsid w:val="00A0328D"/>
    <w:rsid w:val="00A07733"/>
    <w:rsid w:val="00A160A9"/>
    <w:rsid w:val="00A3602E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2735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65EA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76D16"/>
    <w:rsid w:val="00C837A5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211A"/>
    <w:rsid w:val="00D2547E"/>
    <w:rsid w:val="00D416B2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3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3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2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85D5F-6BFB-4A21-AD7D-D65ADC9B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5</Pages>
  <Words>524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</vt:lpstr>
    </vt:vector>
  </TitlesOfParts>
  <Company>Berufsbildungscenter</Company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</dc:title>
  <dc:creator>Wicky Samuel</dc:creator>
  <cp:lastModifiedBy>Meier Aaron</cp:lastModifiedBy>
  <cp:revision>21</cp:revision>
  <dcterms:created xsi:type="dcterms:W3CDTF">2015-05-05T10:46:00Z</dcterms:created>
  <dcterms:modified xsi:type="dcterms:W3CDTF">2016-03-15T08:46:00Z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